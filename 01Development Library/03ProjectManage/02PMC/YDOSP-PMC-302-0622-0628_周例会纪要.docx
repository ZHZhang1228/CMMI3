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159CC" w14:paraId="1C3232AD" w14:textId="77777777">
        <w:trPr>
          <w:trHeight w:val="3235"/>
        </w:trPr>
        <w:tc>
          <w:tcPr>
            <w:tcW w:w="1924" w:type="dxa"/>
            <w:shd w:val="clear" w:color="auto" w:fill="CCCCCC"/>
          </w:tcPr>
          <w:p w14:paraId="7D4E1C00" w14:textId="77777777" w:rsidR="002159CC" w:rsidRDefault="002159CC">
            <w:pPr>
              <w:ind w:right="100"/>
              <w:rPr>
                <w:rFonts w:cs="Arial" w:hint="eastAsia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159CC" w14:paraId="7B531C2B" w14:textId="77777777">
              <w:trPr>
                <w:trHeight w:val="248"/>
              </w:trPr>
              <w:tc>
                <w:tcPr>
                  <w:tcW w:w="1409" w:type="dxa"/>
                </w:tcPr>
                <w:p w14:paraId="389520BD" w14:textId="77777777" w:rsidR="002159CC" w:rsidRDefault="002159CC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4C15CC80" w14:textId="77777777"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 w14:paraId="536AA311" w14:textId="77777777">
              <w:trPr>
                <w:trHeight w:val="341"/>
              </w:trPr>
              <w:tc>
                <w:tcPr>
                  <w:tcW w:w="1409" w:type="dxa"/>
                </w:tcPr>
                <w:p w14:paraId="3E6C9D60" w14:textId="77777777" w:rsidR="002159CC" w:rsidRDefault="002159CC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67DE3A2C" w14:textId="77777777"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 w14:paraId="18764B47" w14:textId="77777777">
              <w:trPr>
                <w:trHeight w:val="262"/>
              </w:trPr>
              <w:tc>
                <w:tcPr>
                  <w:tcW w:w="1409" w:type="dxa"/>
                </w:tcPr>
                <w:p w14:paraId="3CFEB165" w14:textId="77777777" w:rsidR="002159CC" w:rsidRDefault="002159CC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11E850F4" w14:textId="77777777" w:rsidR="002159CC" w:rsidRDefault="002159CC">
                  <w:pPr>
                    <w:rPr>
                      <w:b/>
                    </w:rPr>
                  </w:pPr>
                </w:p>
              </w:tc>
            </w:tr>
          </w:tbl>
          <w:p w14:paraId="0D32A3D6" w14:textId="77777777"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6AC3EF54" w14:textId="77777777"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79C15842" w14:textId="77777777"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0963C7A7" w14:textId="77777777"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53EF05E4" w14:textId="77777777"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13C1ECD3" w14:textId="77777777"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11A70AD6" w14:textId="77777777"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50575F5A" w14:textId="77777777"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42F1CE98" w14:textId="77777777"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518F8152" w14:textId="77777777"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09611A68" w14:textId="23EFFFEB" w:rsidR="00BF03FB" w:rsidRDefault="00052A0E" w:rsidP="00BF03FB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  <w:r w:rsidR="00AE1917">
              <w:rPr>
                <w:sz w:val="24"/>
              </w:rPr>
              <w:t>DOSP</w:t>
            </w:r>
            <w:r>
              <w:rPr>
                <w:rFonts w:hint="eastAsia"/>
                <w:sz w:val="24"/>
              </w:rPr>
              <w:t>20200619</w:t>
            </w:r>
            <w:r w:rsidR="00AE1917">
              <w:rPr>
                <w:sz w:val="24"/>
              </w:rPr>
              <w:t>PMC</w:t>
            </w:r>
            <w:r w:rsidR="00BC5C65">
              <w:rPr>
                <w:rFonts w:hint="eastAsia"/>
                <w:sz w:val="24"/>
              </w:rPr>
              <w:t>30</w:t>
            </w:r>
            <w:r w:rsidR="00E12F9A">
              <w:rPr>
                <w:rFonts w:hint="eastAsia"/>
                <w:sz w:val="24"/>
              </w:rPr>
              <w:t>2</w:t>
            </w:r>
          </w:p>
          <w:p w14:paraId="6D3EC5AB" w14:textId="77777777" w:rsidR="00AE1917" w:rsidRPr="00AE1917" w:rsidRDefault="00052A0E" w:rsidP="00AE1917">
            <w:pPr>
              <w:pStyle w:val="a6"/>
              <w:rPr>
                <w:rFonts w:hint="eastAsia"/>
                <w:sz w:val="44"/>
              </w:rPr>
            </w:pPr>
            <w:r>
              <w:rPr>
                <w:rFonts w:hint="eastAsia"/>
                <w:sz w:val="44"/>
              </w:rPr>
              <w:t>云</w:t>
            </w:r>
            <w:proofErr w:type="gramStart"/>
            <w:r>
              <w:rPr>
                <w:rFonts w:hint="eastAsia"/>
                <w:sz w:val="44"/>
              </w:rPr>
              <w:t>迪</w:t>
            </w:r>
            <w:proofErr w:type="gramEnd"/>
            <w:r w:rsidR="00AE1917">
              <w:rPr>
                <w:rFonts w:hint="eastAsia"/>
                <w:sz w:val="44"/>
              </w:rPr>
              <w:t>在线网络学习平台</w:t>
            </w:r>
          </w:p>
        </w:tc>
      </w:tr>
      <w:tr w:rsidR="002159CC" w14:paraId="7EB7CE4C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4CCECC92" w14:textId="77777777" w:rsidR="002159CC" w:rsidRDefault="002159CC">
            <w:pPr>
              <w:jc w:val="both"/>
              <w:rPr>
                <w:rFonts w:hAnsi="宋体" w:hint="eastAsia"/>
                <w:szCs w:val="21"/>
              </w:rPr>
            </w:pPr>
          </w:p>
          <w:p w14:paraId="348ADFF2" w14:textId="77777777"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4EBE17C3" w14:textId="77777777"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6DA26D4D" w14:textId="77777777"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0B481E88" w14:textId="77777777"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68C80F1C" w14:textId="6080709E" w:rsidR="002159CC" w:rsidRPr="00E12F9A" w:rsidRDefault="002159CC">
            <w:pPr>
              <w:jc w:val="both"/>
              <w:rPr>
                <w:rFonts w:hAnsi="宋体" w:hint="eastAsia"/>
                <w:b/>
                <w:bCs/>
                <w:szCs w:val="21"/>
              </w:rPr>
            </w:pPr>
            <w:r w:rsidRPr="00E12F9A">
              <w:rPr>
                <w:rFonts w:hAnsi="宋体"/>
                <w:b/>
                <w:bCs/>
                <w:szCs w:val="21"/>
              </w:rPr>
              <w:fldChar w:fldCharType="begin"/>
            </w:r>
            <w:r w:rsidRPr="00E12F9A">
              <w:rPr>
                <w:rFonts w:hAnsi="宋体"/>
                <w:b/>
                <w:bCs/>
                <w:szCs w:val="21"/>
              </w:rPr>
              <w:instrText xml:space="preserve"> </w:instrText>
            </w:r>
            <w:r w:rsidRPr="00E12F9A">
              <w:rPr>
                <w:rFonts w:hAnsi="宋体" w:hint="eastAsia"/>
                <w:b/>
                <w:bCs/>
                <w:szCs w:val="21"/>
              </w:rPr>
              <w:instrText>DOCPROPERTY "</w:instrText>
            </w:r>
            <w:r w:rsidRPr="00E12F9A">
              <w:rPr>
                <w:rFonts w:hAnsi="宋体" w:hint="eastAsia"/>
                <w:b/>
                <w:bCs/>
                <w:szCs w:val="21"/>
              </w:rPr>
              <w:instrText>文档编号</w:instrText>
            </w:r>
            <w:r w:rsidRPr="00E12F9A">
              <w:rPr>
                <w:rFonts w:hAnsi="宋体" w:hint="eastAsia"/>
                <w:b/>
                <w:bCs/>
                <w:szCs w:val="21"/>
              </w:rPr>
              <w:instrText>"  \* MERGEFORMAT</w:instrText>
            </w:r>
            <w:r w:rsidRPr="00E12F9A">
              <w:rPr>
                <w:rFonts w:hAnsi="宋体"/>
                <w:b/>
                <w:bCs/>
                <w:szCs w:val="21"/>
              </w:rPr>
              <w:instrText xml:space="preserve"> </w:instrText>
            </w:r>
            <w:r w:rsidRPr="00E12F9A">
              <w:rPr>
                <w:rFonts w:hAnsi="宋体"/>
                <w:b/>
                <w:bCs/>
                <w:szCs w:val="21"/>
              </w:rPr>
              <w:fldChar w:fldCharType="separate"/>
            </w:r>
            <w:r w:rsidR="00080D9B" w:rsidRPr="00E12F9A">
              <w:rPr>
                <w:rFonts w:hAnsi="宋体" w:hint="eastAsia"/>
                <w:b/>
                <w:bCs/>
                <w:szCs w:val="21"/>
              </w:rPr>
              <w:t>文档属性名称</w:t>
            </w:r>
            <w:r w:rsidRPr="00E12F9A">
              <w:rPr>
                <w:rFonts w:hAnsi="宋体"/>
                <w:b/>
                <w:bCs/>
                <w:szCs w:val="21"/>
              </w:rPr>
              <w:fldChar w:fldCharType="end"/>
            </w:r>
            <w:r w:rsidRPr="00E12F9A">
              <w:rPr>
                <w:rFonts w:hAnsi="宋体" w:hint="eastAsia"/>
                <w:b/>
                <w:bCs/>
                <w:szCs w:val="21"/>
              </w:rPr>
              <w:t>：</w:t>
            </w:r>
          </w:p>
          <w:p w14:paraId="5DF89EDB" w14:textId="43FD21B9" w:rsidR="002159CC" w:rsidRDefault="00A01094" w:rsidP="00A01094">
            <w:pPr>
              <w:pStyle w:val="TableRow"/>
              <w:jc w:val="both"/>
              <w:rPr>
                <w:rFonts w:ascii="宋体" w:hAnsi="宋体" w:cs="Arial" w:hint="eastAsia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&lt;YDOSP-PMC-</w:t>
            </w:r>
            <w:r w:rsidR="00BC5C65">
              <w:rPr>
                <w:rFonts w:ascii="宋体" w:hAnsi="宋体" w:cs="Arial" w:hint="eastAsia"/>
                <w:b w:val="0"/>
                <w:bCs/>
              </w:rPr>
              <w:t>30</w:t>
            </w:r>
            <w:r w:rsidR="00E12F9A">
              <w:rPr>
                <w:rFonts w:ascii="宋体" w:hAnsi="宋体" w:cs="Arial" w:hint="eastAsia"/>
                <w:b w:val="0"/>
                <w:bCs/>
              </w:rPr>
              <w:t>2</w:t>
            </w:r>
            <w:r>
              <w:rPr>
                <w:rFonts w:ascii="宋体" w:hAnsi="宋体" w:cs="Arial"/>
                <w:b w:val="0"/>
                <w:bCs/>
              </w:rPr>
              <w:t>&gt;</w:t>
            </w:r>
          </w:p>
          <w:p w14:paraId="25F310CD" w14:textId="77777777" w:rsidR="002159CC" w:rsidRDefault="002159CC">
            <w:pPr>
              <w:ind w:left="684" w:hangingChars="342" w:hanging="684"/>
              <w:rPr>
                <w:rFonts w:cs="Arial" w:hint="eastAsia"/>
                <w:szCs w:val="21"/>
                <w:u w:val="single"/>
              </w:rPr>
            </w:pPr>
          </w:p>
          <w:p w14:paraId="78D848C2" w14:textId="77777777" w:rsidR="002159CC" w:rsidRDefault="00A01094">
            <w:pPr>
              <w:rPr>
                <w:rFonts w:cs="Arial" w:hint="eastAsia"/>
                <w:szCs w:val="21"/>
              </w:rPr>
            </w:pPr>
            <w:r>
              <w:rPr>
                <w:rFonts w:cs="Arial" w:hint="eastAsia"/>
                <w:szCs w:val="21"/>
              </w:rPr>
              <w:t>中北</w:t>
            </w:r>
            <w:r>
              <w:rPr>
                <w:rFonts w:cs="Arial" w:hint="eastAsia"/>
                <w:szCs w:val="21"/>
              </w:rPr>
              <w:t>5</w:t>
            </w:r>
            <w:r>
              <w:rPr>
                <w:rFonts w:cs="Arial" w:hint="eastAsia"/>
                <w:szCs w:val="21"/>
              </w:rPr>
              <w:t>组</w:t>
            </w:r>
          </w:p>
        </w:tc>
        <w:tc>
          <w:tcPr>
            <w:tcW w:w="7018" w:type="dxa"/>
          </w:tcPr>
          <w:p w14:paraId="1C6C34D6" w14:textId="77777777" w:rsidR="002159CC" w:rsidRDefault="002159CC">
            <w:pPr>
              <w:pStyle w:val="a5"/>
              <w:rPr>
                <w:rFonts w:hint="eastAsia"/>
                <w:sz w:val="10"/>
                <w:szCs w:val="48"/>
              </w:rPr>
            </w:pPr>
          </w:p>
          <w:p w14:paraId="7E33C10B" w14:textId="77777777" w:rsidR="00BF03FB" w:rsidRDefault="00BF03FB" w:rsidP="00BF03FB">
            <w:pPr>
              <w:pStyle w:val="a6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 w14:paraId="2281B1E4" w14:textId="77777777" w:rsidR="00BF03FB" w:rsidRDefault="00BF03FB" w:rsidP="00F04F1D">
            <w:pPr>
              <w:pStyle w:val="a6"/>
              <w:jc w:val="left"/>
              <w:rPr>
                <w:rFonts w:hint="eastAsia"/>
                <w:bCs w:val="0"/>
                <w:sz w:val="24"/>
                <w:szCs w:val="28"/>
              </w:rPr>
            </w:pPr>
          </w:p>
          <w:p w14:paraId="64924B12" w14:textId="77777777" w:rsidR="002159CC" w:rsidRDefault="002159CC">
            <w:pPr>
              <w:jc w:val="center"/>
              <w:rPr>
                <w:rFonts w:hint="eastAsia"/>
                <w:sz w:val="28"/>
                <w:szCs w:val="28"/>
              </w:rPr>
            </w:pPr>
          </w:p>
          <w:p w14:paraId="5B56EA2C" w14:textId="77777777" w:rsidR="002159CC" w:rsidRDefault="002159CC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14:paraId="306284C2" w14:textId="77777777"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 w:rsidR="00917316">
              <w:rPr>
                <w:rFonts w:hAnsi="宋体" w:hint="eastAsia"/>
                <w:sz w:val="30"/>
                <w:szCs w:val="30"/>
              </w:rPr>
              <w:t>中北</w:t>
            </w:r>
            <w:r w:rsidR="00052A0E">
              <w:rPr>
                <w:rFonts w:hAnsi="宋体" w:hint="eastAsia"/>
                <w:sz w:val="30"/>
                <w:szCs w:val="30"/>
              </w:rPr>
              <w:t>5</w:t>
            </w:r>
            <w:r w:rsidR="00052A0E">
              <w:rPr>
                <w:rFonts w:hAnsi="宋体" w:hint="eastAsia"/>
                <w:sz w:val="30"/>
                <w:szCs w:val="30"/>
              </w:rPr>
              <w:t>组</w:t>
            </w:r>
          </w:p>
          <w:p w14:paraId="4E8BDA19" w14:textId="77777777"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14:paraId="663ABFD4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052A0E">
              <w:rPr>
                <w:rFonts w:hAnsi="宋体" w:hint="eastAsia"/>
                <w:sz w:val="30"/>
                <w:szCs w:val="30"/>
              </w:rPr>
              <w:t>靳睿晨</w:t>
            </w:r>
          </w:p>
          <w:p w14:paraId="76DE248B" w14:textId="77777777"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14:paraId="432CE45A" w14:textId="47F99DE4"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052A0E">
              <w:rPr>
                <w:rFonts w:hAnsi="宋体" w:hint="eastAsia"/>
                <w:sz w:val="30"/>
                <w:szCs w:val="30"/>
              </w:rPr>
              <w:t>202006</w:t>
            </w:r>
            <w:r w:rsidR="00E12F9A">
              <w:rPr>
                <w:rFonts w:hAnsi="宋体" w:hint="eastAsia"/>
                <w:sz w:val="30"/>
                <w:szCs w:val="30"/>
              </w:rPr>
              <w:t>28</w:t>
            </w:r>
          </w:p>
          <w:p w14:paraId="2C413447" w14:textId="77777777" w:rsidR="00BF03FB" w:rsidRDefault="00BF03FB">
            <w:pPr>
              <w:rPr>
                <w:rFonts w:hAnsi="宋体" w:hint="eastAsia"/>
                <w:sz w:val="30"/>
                <w:szCs w:val="30"/>
              </w:rPr>
            </w:pPr>
          </w:p>
          <w:p w14:paraId="5C7F4AA1" w14:textId="77777777"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Pr="00B26818">
              <w:rPr>
                <w:rFonts w:hAnsi="宋体" w:hint="eastAsia"/>
                <w:color w:val="000000"/>
                <w:sz w:val="30"/>
                <w:szCs w:val="30"/>
              </w:rPr>
              <w:t>□</w:t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1A5EDD3B" w14:textId="77777777" w:rsidR="002159CC" w:rsidRDefault="002159CC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4459D2A3" w14:textId="77777777"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14:paraId="44F28584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26F8EBAD" w14:textId="77777777"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14:paraId="367613B4" w14:textId="77777777"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</w:p>
          <w:p w14:paraId="6ADEC1A5" w14:textId="77777777" w:rsidR="002159CC" w:rsidRDefault="002159CC">
            <w:pPr>
              <w:rPr>
                <w:rFonts w:cs="Arial" w:hint="eastAsia"/>
              </w:rPr>
            </w:pPr>
          </w:p>
        </w:tc>
      </w:tr>
      <w:tr w:rsidR="002159CC" w14:paraId="6874A93B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6C724772" w14:textId="77777777" w:rsidR="002159CC" w:rsidRDefault="002159CC">
            <w:pPr>
              <w:pStyle w:val="a6"/>
              <w:jc w:val="right"/>
              <w:rPr>
                <w:rFonts w:cs="Arial" w:hint="eastAsia"/>
              </w:rPr>
            </w:pPr>
          </w:p>
        </w:tc>
        <w:tc>
          <w:tcPr>
            <w:tcW w:w="7018" w:type="dxa"/>
            <w:vAlign w:val="bottom"/>
          </w:tcPr>
          <w:p w14:paraId="772BDAC5" w14:textId="33143B12" w:rsidR="002159CC" w:rsidRDefault="00080D9B">
            <w:pPr>
              <w:pStyle w:val="a6"/>
              <w:jc w:val="right"/>
              <w:rPr>
                <w:rFonts w:cs="Arial" w:hint="eastAsia"/>
              </w:rPr>
            </w:pPr>
            <w:r>
              <w:rPr>
                <w:noProof/>
              </w:rPr>
              <w:drawing>
                <wp:inline distT="0" distB="0" distL="0" distR="0" wp14:anchorId="18792295" wp14:editId="77EBFB4A">
                  <wp:extent cx="1270000" cy="355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D2B67" w14:textId="77777777" w:rsidR="002159CC" w:rsidRDefault="002159CC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14:paraId="68C6E8A1" w14:textId="77777777" w:rsidR="002159CC" w:rsidRDefault="002159CC">
      <w:pPr>
        <w:rPr>
          <w:rFonts w:hAnsi="宋体" w:hint="eastAsia"/>
          <w:b/>
          <w:bCs/>
          <w:sz w:val="24"/>
        </w:rPr>
      </w:pPr>
    </w:p>
    <w:p w14:paraId="31D75D01" w14:textId="77777777" w:rsidR="002159CC" w:rsidRDefault="002159CC">
      <w:pPr>
        <w:rPr>
          <w:rFonts w:hAnsi="宋体" w:hint="eastAsia"/>
          <w:b/>
          <w:bCs/>
          <w:sz w:val="24"/>
        </w:rPr>
      </w:pPr>
    </w:p>
    <w:p w14:paraId="2E17B426" w14:textId="77777777" w:rsidR="00DD3826" w:rsidRDefault="00DD3826">
      <w:pPr>
        <w:rPr>
          <w:rFonts w:hAnsi="宋体" w:hint="eastAsia"/>
          <w:b/>
          <w:bCs/>
          <w:sz w:val="24"/>
        </w:rPr>
      </w:pPr>
    </w:p>
    <w:p w14:paraId="5E66E5E7" w14:textId="77777777" w:rsidR="002159CC" w:rsidRDefault="002159CC" w:rsidP="00BF03FB">
      <w:pPr>
        <w:rPr>
          <w:rFonts w:ascii="黑体" w:eastAsia="黑体" w:hint="eastAsia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5E2314" w:rsidRPr="007C23DB" w14:paraId="78ECC0A3" w14:textId="77777777" w:rsidTr="00C31042">
        <w:trPr>
          <w:jc w:val="center"/>
        </w:trPr>
        <w:tc>
          <w:tcPr>
            <w:tcW w:w="8522" w:type="dxa"/>
            <w:gridSpan w:val="6"/>
            <w:shd w:val="clear" w:color="auto" w:fill="B3B3B3"/>
          </w:tcPr>
          <w:p w14:paraId="2C8EAF6D" w14:textId="77777777" w:rsidR="005E2314" w:rsidRPr="007C23DB" w:rsidRDefault="005E2314" w:rsidP="00C31042">
            <w:pPr>
              <w:rPr>
                <w:rFonts w:hint="eastAsia"/>
                <w:b/>
                <w:sz w:val="32"/>
                <w:szCs w:val="32"/>
              </w:rPr>
            </w:pPr>
            <w:r w:rsidRPr="007C23DB">
              <w:rPr>
                <w:rFonts w:hint="eastAsia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5E2314" w14:paraId="3AEB90B9" w14:textId="77777777" w:rsidTr="00C31042">
        <w:trPr>
          <w:jc w:val="center"/>
        </w:trPr>
        <w:tc>
          <w:tcPr>
            <w:tcW w:w="1420" w:type="dxa"/>
            <w:shd w:val="clear" w:color="auto" w:fill="B3B3B3"/>
          </w:tcPr>
          <w:p w14:paraId="2DA71777" w14:textId="77777777" w:rsidR="005E2314" w:rsidRPr="007C23DB" w:rsidRDefault="005E2314" w:rsidP="00C31042">
            <w:pPr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日期</w:t>
            </w:r>
          </w:p>
          <w:p w14:paraId="7E3BF995" w14:textId="77777777" w:rsidR="005E2314" w:rsidRDefault="005E2314" w:rsidP="00C31042">
            <w:pPr>
              <w:rPr>
                <w:rFonts w:hint="eastAsia"/>
              </w:rPr>
            </w:pPr>
            <w:r w:rsidRPr="007C23DB"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</w:tcPr>
          <w:p w14:paraId="5DE2C2A9" w14:textId="3544DF34" w:rsidR="005E2314" w:rsidRDefault="00052A0E" w:rsidP="00C31042">
            <w:pPr>
              <w:rPr>
                <w:rFonts w:hint="eastAsia"/>
              </w:rPr>
            </w:pPr>
            <w:r>
              <w:rPr>
                <w:rFonts w:hint="eastAsia"/>
              </w:rPr>
              <w:t>202006</w:t>
            </w:r>
            <w:r w:rsidR="00E12F9A">
              <w:rPr>
                <w:rFonts w:hint="eastAsia"/>
              </w:rPr>
              <w:t>28</w:t>
            </w:r>
          </w:p>
        </w:tc>
        <w:tc>
          <w:tcPr>
            <w:tcW w:w="1420" w:type="dxa"/>
            <w:shd w:val="clear" w:color="auto" w:fill="B3B3B3"/>
          </w:tcPr>
          <w:p w14:paraId="5F52BF36" w14:textId="77777777" w:rsidR="005E2314" w:rsidRPr="007C23DB" w:rsidRDefault="005E2314" w:rsidP="00C31042">
            <w:pPr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时间</w:t>
            </w:r>
          </w:p>
          <w:p w14:paraId="047E5117" w14:textId="77777777" w:rsidR="005E2314" w:rsidRDefault="005E2314" w:rsidP="00C31042">
            <w:pPr>
              <w:rPr>
                <w:rFonts w:hint="eastAsia"/>
              </w:rPr>
            </w:pPr>
            <w:r w:rsidRPr="007C23DB"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</w:tcPr>
          <w:p w14:paraId="7CF983FE" w14:textId="0DC50D79" w:rsidR="005E2314" w:rsidRDefault="00052A0E" w:rsidP="00C310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E12F9A">
              <w:rPr>
                <w:rFonts w:hint="eastAsia"/>
              </w:rPr>
              <w:t>9</w:t>
            </w:r>
            <w:r>
              <w:t>:</w:t>
            </w:r>
            <w:r>
              <w:rPr>
                <w:rFonts w:hint="eastAsia"/>
              </w:rPr>
              <w:t>00</w:t>
            </w:r>
          </w:p>
        </w:tc>
        <w:tc>
          <w:tcPr>
            <w:tcW w:w="1421" w:type="dxa"/>
          </w:tcPr>
          <w:p w14:paraId="0B49A0A9" w14:textId="77777777" w:rsidR="005E2314" w:rsidRPr="007C23DB" w:rsidRDefault="005E2314" w:rsidP="00C31042">
            <w:pPr>
              <w:shd w:val="clear" w:color="auto" w:fill="B3B3B3"/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地点</w:t>
            </w:r>
          </w:p>
          <w:p w14:paraId="22A530C3" w14:textId="77777777" w:rsidR="005E2314" w:rsidRDefault="005E2314" w:rsidP="00C31042">
            <w:pPr>
              <w:shd w:val="clear" w:color="auto" w:fill="B3B3B3"/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ADD.</w:t>
            </w:r>
          </w:p>
          <w:p w14:paraId="364C799D" w14:textId="77777777" w:rsidR="005E2314" w:rsidRDefault="005E2314" w:rsidP="00C31042">
            <w:pPr>
              <w:shd w:val="clear" w:color="auto" w:fill="B3B3B3"/>
              <w:rPr>
                <w:rFonts w:hint="eastAsia"/>
              </w:rPr>
            </w:pPr>
          </w:p>
        </w:tc>
        <w:tc>
          <w:tcPr>
            <w:tcW w:w="1421" w:type="dxa"/>
          </w:tcPr>
          <w:p w14:paraId="2EE24E88" w14:textId="77777777" w:rsidR="005E2314" w:rsidRDefault="00052A0E" w:rsidP="00C31042">
            <w:pPr>
              <w:rPr>
                <w:rFonts w:hint="eastAsia"/>
              </w:rPr>
            </w:pPr>
            <w:r>
              <w:rPr>
                <w:rFonts w:hint="eastAsia"/>
              </w:rPr>
              <w:t>线上</w:t>
            </w:r>
          </w:p>
        </w:tc>
      </w:tr>
      <w:tr w:rsidR="005E2314" w:rsidRPr="007C23DB" w14:paraId="1819351B" w14:textId="77777777" w:rsidTr="00C31042">
        <w:trPr>
          <w:jc w:val="center"/>
        </w:trPr>
        <w:tc>
          <w:tcPr>
            <w:tcW w:w="8522" w:type="dxa"/>
            <w:gridSpan w:val="6"/>
          </w:tcPr>
          <w:p w14:paraId="7A1BD076" w14:textId="015FD744" w:rsidR="005E2314" w:rsidRPr="005E2314" w:rsidRDefault="005E2314" w:rsidP="00C31042">
            <w:pPr>
              <w:rPr>
                <w:rFonts w:hint="eastAsia"/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主题：</w:t>
            </w:r>
            <w:r w:rsidR="00E12F9A">
              <w:rPr>
                <w:rFonts w:hint="eastAsia"/>
                <w:b/>
                <w:sz w:val="28"/>
                <w:szCs w:val="28"/>
              </w:rPr>
              <w:t>Y</w:t>
            </w:r>
            <w:r w:rsidR="00E12F9A">
              <w:rPr>
                <w:b/>
                <w:sz w:val="28"/>
                <w:szCs w:val="28"/>
              </w:rPr>
              <w:t>DOSP</w:t>
            </w:r>
            <w:r w:rsidR="00E12F9A">
              <w:rPr>
                <w:rFonts w:hint="eastAsia"/>
                <w:b/>
                <w:sz w:val="28"/>
                <w:szCs w:val="28"/>
              </w:rPr>
              <w:t>先</w:t>
            </w:r>
            <w:proofErr w:type="gramStart"/>
            <w:r w:rsidR="00E12F9A">
              <w:rPr>
                <w:rFonts w:hint="eastAsia"/>
                <w:b/>
                <w:sz w:val="28"/>
                <w:szCs w:val="28"/>
              </w:rPr>
              <w:t>启阶段</w:t>
            </w:r>
            <w:proofErr w:type="gramEnd"/>
            <w:r w:rsidR="00E12F9A">
              <w:rPr>
                <w:rFonts w:hint="eastAsia"/>
                <w:b/>
                <w:sz w:val="28"/>
                <w:szCs w:val="28"/>
              </w:rPr>
              <w:t>总结暨精华阶段启动</w:t>
            </w:r>
          </w:p>
        </w:tc>
      </w:tr>
      <w:tr w:rsidR="005E2314" w:rsidRPr="007C23DB" w14:paraId="176993DA" w14:textId="77777777" w:rsidTr="00C31042">
        <w:trPr>
          <w:jc w:val="center"/>
        </w:trPr>
        <w:tc>
          <w:tcPr>
            <w:tcW w:w="8522" w:type="dxa"/>
            <w:gridSpan w:val="6"/>
          </w:tcPr>
          <w:p w14:paraId="1A171890" w14:textId="77777777" w:rsidR="00FE781C" w:rsidRDefault="005E2314" w:rsidP="00C31042">
            <w:pPr>
              <w:rPr>
                <w:rFonts w:hint="eastAsia"/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主持人：</w:t>
            </w:r>
            <w:r w:rsidR="00052A0E">
              <w:rPr>
                <w:rFonts w:hint="eastAsia"/>
                <w:b/>
                <w:sz w:val="28"/>
                <w:szCs w:val="28"/>
              </w:rPr>
              <w:t>靳睿晨</w:t>
            </w:r>
          </w:p>
          <w:p w14:paraId="0316184B" w14:textId="77777777" w:rsidR="005E2314" w:rsidRPr="005E2314" w:rsidRDefault="005E2314" w:rsidP="00C31042">
            <w:pPr>
              <w:rPr>
                <w:rFonts w:hint="eastAsia"/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出席者：</w:t>
            </w:r>
            <w:r w:rsidR="00052A0E">
              <w:rPr>
                <w:rFonts w:hint="eastAsia"/>
                <w:b/>
                <w:sz w:val="28"/>
                <w:szCs w:val="28"/>
              </w:rPr>
              <w:t>薛博文、</w:t>
            </w:r>
            <w:proofErr w:type="gramStart"/>
            <w:r w:rsidR="00052A0E">
              <w:rPr>
                <w:rFonts w:hint="eastAsia"/>
                <w:b/>
                <w:sz w:val="28"/>
                <w:szCs w:val="28"/>
              </w:rPr>
              <w:t>樊帜</w:t>
            </w:r>
            <w:proofErr w:type="gramEnd"/>
            <w:r w:rsidR="00052A0E">
              <w:rPr>
                <w:rFonts w:hint="eastAsia"/>
                <w:b/>
                <w:sz w:val="28"/>
                <w:szCs w:val="28"/>
              </w:rPr>
              <w:t>伟、张振华、郝欣哲</w:t>
            </w:r>
          </w:p>
          <w:p w14:paraId="01AEAFC5" w14:textId="77777777" w:rsidR="005E2314" w:rsidRDefault="005E2314" w:rsidP="00C31042">
            <w:pPr>
              <w:rPr>
                <w:rFonts w:hint="eastAsia"/>
                <w:b/>
              </w:rPr>
            </w:pPr>
          </w:p>
          <w:p w14:paraId="2599C6BA" w14:textId="77777777" w:rsidR="005E2314" w:rsidRPr="007C23DB" w:rsidRDefault="005E2314" w:rsidP="00C31042">
            <w:pPr>
              <w:rPr>
                <w:rFonts w:hint="eastAsia"/>
                <w:b/>
              </w:rPr>
            </w:pPr>
          </w:p>
        </w:tc>
      </w:tr>
      <w:tr w:rsidR="005E2314" w:rsidRPr="006E4C2A" w14:paraId="5F3B82B3" w14:textId="77777777" w:rsidTr="00C31042">
        <w:trPr>
          <w:trHeight w:val="10424"/>
          <w:jc w:val="center"/>
        </w:trPr>
        <w:tc>
          <w:tcPr>
            <w:tcW w:w="8522" w:type="dxa"/>
            <w:gridSpan w:val="6"/>
          </w:tcPr>
          <w:p w14:paraId="4859CC90" w14:textId="77777777" w:rsidR="00052A0E" w:rsidRDefault="005E2314" w:rsidP="005E2314"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会议内容：</w:t>
            </w:r>
          </w:p>
          <w:p w14:paraId="38099D42" w14:textId="77777777" w:rsidR="00052A0E" w:rsidRDefault="00052A0E" w:rsidP="00052A0E">
            <w:pPr>
              <w:rPr>
                <w:rFonts w:hint="eastAsia"/>
                <w:b/>
                <w:sz w:val="28"/>
                <w:szCs w:val="28"/>
              </w:rPr>
            </w:pPr>
          </w:p>
          <w:p w14:paraId="63E2CADC" w14:textId="1793573F" w:rsidR="00E12F9A" w:rsidRDefault="00E12F9A" w:rsidP="00E12F9A">
            <w:pPr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先</w:t>
            </w:r>
            <w:proofErr w:type="gramStart"/>
            <w:r>
              <w:rPr>
                <w:rFonts w:hint="eastAsia"/>
                <w:sz w:val="28"/>
                <w:szCs w:val="28"/>
              </w:rPr>
              <w:t>启阶段</w:t>
            </w:r>
            <w:proofErr w:type="gramEnd"/>
            <w:r>
              <w:rPr>
                <w:rFonts w:hint="eastAsia"/>
                <w:sz w:val="28"/>
                <w:szCs w:val="28"/>
              </w:rPr>
              <w:t>总结</w:t>
            </w:r>
          </w:p>
          <w:p w14:paraId="0A86D4F2" w14:textId="02A0B336" w:rsidR="00E12F9A" w:rsidRPr="00E12F9A" w:rsidRDefault="00E12F9A" w:rsidP="00E12F9A">
            <w:pPr>
              <w:pStyle w:val="af6"/>
              <w:numPr>
                <w:ilvl w:val="1"/>
                <w:numId w:val="29"/>
              </w:numPr>
              <w:ind w:firstLineChars="0"/>
              <w:rPr>
                <w:sz w:val="28"/>
                <w:szCs w:val="28"/>
              </w:rPr>
            </w:pPr>
            <w:r w:rsidRPr="00E12F9A">
              <w:rPr>
                <w:rFonts w:hint="eastAsia"/>
                <w:sz w:val="28"/>
                <w:szCs w:val="28"/>
              </w:rPr>
              <w:t>分工合理，团队成员积极，继续努力</w:t>
            </w:r>
          </w:p>
          <w:p w14:paraId="30574E01" w14:textId="4BEE2521" w:rsidR="00E12F9A" w:rsidRDefault="00E12F9A" w:rsidP="00E12F9A">
            <w:pPr>
              <w:pStyle w:val="af6"/>
              <w:numPr>
                <w:ilvl w:val="1"/>
                <w:numId w:val="29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靳睿晨对用例建模部分需要再加巩固</w:t>
            </w:r>
          </w:p>
          <w:p w14:paraId="0A13502A" w14:textId="5EAA0AD0" w:rsidR="00E12F9A" w:rsidRDefault="00E12F9A" w:rsidP="00E12F9A">
            <w:pPr>
              <w:pStyle w:val="af6"/>
              <w:numPr>
                <w:ilvl w:val="1"/>
                <w:numId w:val="29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郝欣哲对测试用例计划需做出一定的调整</w:t>
            </w:r>
          </w:p>
          <w:p w14:paraId="3C6DB51D" w14:textId="7706C68E" w:rsidR="00E12F9A" w:rsidRDefault="00E12F9A" w:rsidP="00E12F9A">
            <w:pPr>
              <w:pStyle w:val="af6"/>
              <w:numPr>
                <w:ilvl w:val="1"/>
                <w:numId w:val="29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收尾工作进行详细分工</w:t>
            </w:r>
          </w:p>
          <w:p w14:paraId="59FC351D" w14:textId="1636F11C" w:rsidR="00E12F9A" w:rsidRPr="00E12F9A" w:rsidRDefault="00E12F9A" w:rsidP="00E12F9A">
            <w:pPr>
              <w:pStyle w:val="af6"/>
              <w:ind w:left="780"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A118CB2" wp14:editId="040A3243">
                  <wp:extent cx="3793066" cy="1613534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159" cy="162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A36210" w14:textId="06C61804" w:rsidR="00E12F9A" w:rsidRDefault="00E12F9A" w:rsidP="00E12F9A">
            <w:pPr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精华阶段启动</w:t>
            </w:r>
          </w:p>
          <w:p w14:paraId="7893F351" w14:textId="3CA7C532" w:rsidR="00E12F9A" w:rsidRDefault="00E12F9A" w:rsidP="00E12F9A">
            <w:pPr>
              <w:pStyle w:val="af6"/>
              <w:numPr>
                <w:ilvl w:val="1"/>
                <w:numId w:val="29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项目进度计划中任务项进行详细分工</w:t>
            </w:r>
          </w:p>
          <w:p w14:paraId="0B44DA3F" w14:textId="38D1AB6B" w:rsidR="00E12F9A" w:rsidRPr="00E12F9A" w:rsidRDefault="00E12F9A" w:rsidP="00E12F9A">
            <w:pPr>
              <w:pStyle w:val="af6"/>
              <w:numPr>
                <w:ilvl w:val="1"/>
                <w:numId w:val="29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阶段文档进行详细分工</w:t>
            </w:r>
          </w:p>
          <w:p w14:paraId="61CF0D3B" w14:textId="5169E223" w:rsidR="00997524" w:rsidRPr="00052A0E" w:rsidRDefault="00E12F9A" w:rsidP="00E12F9A">
            <w:pPr>
              <w:ind w:left="720" w:firstLineChars="100" w:firstLine="280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drawing>
                <wp:inline distT="0" distB="0" distL="0" distR="0" wp14:anchorId="0AF4F916" wp14:editId="7503CF40">
                  <wp:extent cx="2988733" cy="2705983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0507" cy="2725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11E6F2" w14:textId="77777777" w:rsidR="002159CC" w:rsidRDefault="002159CC">
      <w:pPr>
        <w:rPr>
          <w:rFonts w:ascii="宋体" w:hint="eastAsia"/>
          <w:sz w:val="28"/>
        </w:rPr>
        <w:sectPr w:rsidR="002159CC"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bookmarkEnd w:id="0"/>
    <w:p w14:paraId="0ED58432" w14:textId="77777777" w:rsidR="002159CC" w:rsidRDefault="002159CC" w:rsidP="005E2314">
      <w:pPr>
        <w:pStyle w:val="af4"/>
        <w:rPr>
          <w:rFonts w:hint="eastAsia"/>
          <w:sz w:val="30"/>
        </w:rPr>
      </w:pPr>
    </w:p>
    <w:p w14:paraId="303D2112" w14:textId="77777777" w:rsidR="002159CC" w:rsidRDefault="002159CC">
      <w:pPr>
        <w:pStyle w:val="af4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57"/>
        <w:gridCol w:w="1683"/>
        <w:gridCol w:w="1260"/>
      </w:tblGrid>
      <w:tr w:rsidR="002159CC" w14:paraId="3D655F34" w14:textId="77777777" w:rsidTr="003B47A3">
        <w:tblPrEx>
          <w:tblCellMar>
            <w:top w:w="0" w:type="dxa"/>
            <w:bottom w:w="0" w:type="dxa"/>
          </w:tblCellMar>
        </w:tblPrEx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42A7E24" w14:textId="77777777"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5D35F34F" w14:textId="77777777"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79C3FB6E" w14:textId="77777777"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6E91B414" w14:textId="77777777"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66B64CB0" w14:textId="77777777"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AA8EBA7" w14:textId="77777777"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5D6903" w14:paraId="4275BACB" w14:textId="77777777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5021957" w14:textId="77777777" w:rsidR="005D6903" w:rsidRDefault="005D690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6C931B6F" w14:textId="77777777" w:rsidR="005D6903" w:rsidRDefault="00052A0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靳睿晨</w:t>
            </w:r>
          </w:p>
        </w:tc>
        <w:tc>
          <w:tcPr>
            <w:tcW w:w="1980" w:type="dxa"/>
            <w:vAlign w:val="center"/>
          </w:tcPr>
          <w:p w14:paraId="629062D7" w14:textId="77777777" w:rsidR="005D6903" w:rsidRPr="00D635BD" w:rsidRDefault="00052A0E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14:paraId="582CB323" w14:textId="77777777" w:rsidR="005D6903" w:rsidRDefault="00052A0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45E1282C" w14:textId="77777777" w:rsidR="005D6903" w:rsidRDefault="00052A0E" w:rsidP="002D00B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靳睿晨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9CEED62" w14:textId="77777777" w:rsidR="005D6903" w:rsidRDefault="005D6903">
            <w:pPr>
              <w:jc w:val="center"/>
              <w:rPr>
                <w:rFonts w:hint="eastAsia"/>
                <w:sz w:val="24"/>
              </w:rPr>
            </w:pPr>
          </w:p>
        </w:tc>
      </w:tr>
      <w:tr w:rsidR="005D6903" w14:paraId="371DE7AF" w14:textId="77777777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98BD0B1" w14:textId="77777777" w:rsidR="005D6903" w:rsidRDefault="005D690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43D1F310" w14:textId="77777777" w:rsidR="005D6903" w:rsidRDefault="00052A0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薛博文</w:t>
            </w:r>
          </w:p>
        </w:tc>
        <w:tc>
          <w:tcPr>
            <w:tcW w:w="1980" w:type="dxa"/>
            <w:vAlign w:val="center"/>
          </w:tcPr>
          <w:p w14:paraId="686681B4" w14:textId="77777777" w:rsidR="005D6903" w:rsidRPr="00D635BD" w:rsidRDefault="00052A0E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系统分析师</w:t>
            </w:r>
          </w:p>
        </w:tc>
        <w:tc>
          <w:tcPr>
            <w:tcW w:w="2457" w:type="dxa"/>
            <w:vAlign w:val="center"/>
          </w:tcPr>
          <w:p w14:paraId="3F8ACEE0" w14:textId="77777777" w:rsidR="005D6903" w:rsidRDefault="00052A0E" w:rsidP="0056484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4B2F4436" w14:textId="77777777" w:rsidR="005D6903" w:rsidRDefault="00052A0E" w:rsidP="002D00B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薛博文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F58A77A" w14:textId="77777777" w:rsidR="005D6903" w:rsidRDefault="005D6903">
            <w:pPr>
              <w:jc w:val="center"/>
              <w:rPr>
                <w:rFonts w:hint="eastAsia"/>
                <w:sz w:val="24"/>
              </w:rPr>
            </w:pPr>
          </w:p>
        </w:tc>
      </w:tr>
      <w:tr w:rsidR="005D6903" w14:paraId="013FD7E9" w14:textId="77777777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14E01DD" w14:textId="77777777" w:rsidR="005D6903" w:rsidRDefault="00B369D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78AA343A" w14:textId="77777777" w:rsidR="005D6903" w:rsidRDefault="00052A0E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樊帜</w:t>
            </w:r>
            <w:proofErr w:type="gramEnd"/>
            <w:r>
              <w:rPr>
                <w:rFonts w:hint="eastAsia"/>
                <w:sz w:val="24"/>
              </w:rPr>
              <w:t>伟</w:t>
            </w:r>
          </w:p>
        </w:tc>
        <w:tc>
          <w:tcPr>
            <w:tcW w:w="1980" w:type="dxa"/>
            <w:vAlign w:val="center"/>
          </w:tcPr>
          <w:p w14:paraId="34A29712" w14:textId="77777777" w:rsidR="005D6903" w:rsidRPr="00D635BD" w:rsidRDefault="00052A0E">
            <w:pPr>
              <w:spacing w:before="20" w:after="20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架构师</w:t>
            </w:r>
            <w:proofErr w:type="gramEnd"/>
          </w:p>
        </w:tc>
        <w:tc>
          <w:tcPr>
            <w:tcW w:w="2457" w:type="dxa"/>
            <w:vAlign w:val="center"/>
          </w:tcPr>
          <w:p w14:paraId="5C8A6D12" w14:textId="77777777" w:rsidR="005D6903" w:rsidRDefault="00052A0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45873C15" w14:textId="77777777" w:rsidR="005D6903" w:rsidRDefault="00052A0E" w:rsidP="002D00B0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樊帜</w:t>
            </w:r>
            <w:proofErr w:type="gramEnd"/>
            <w:r>
              <w:rPr>
                <w:rFonts w:hint="eastAsia"/>
                <w:sz w:val="24"/>
              </w:rPr>
              <w:t>伟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018C4B9" w14:textId="77777777" w:rsidR="005D6903" w:rsidRDefault="005D6903">
            <w:pPr>
              <w:jc w:val="center"/>
              <w:rPr>
                <w:rFonts w:hint="eastAsia"/>
                <w:sz w:val="24"/>
              </w:rPr>
            </w:pPr>
          </w:p>
        </w:tc>
      </w:tr>
      <w:tr w:rsidR="005D6903" w14:paraId="06D05445" w14:textId="77777777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94AABF0" w14:textId="77777777" w:rsidR="005D6903" w:rsidRDefault="00B369D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10B2C2B3" w14:textId="77777777" w:rsidR="005D6903" w:rsidRDefault="00052A0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张振华</w:t>
            </w:r>
          </w:p>
        </w:tc>
        <w:tc>
          <w:tcPr>
            <w:tcW w:w="1980" w:type="dxa"/>
            <w:vAlign w:val="center"/>
          </w:tcPr>
          <w:p w14:paraId="34E407F6" w14:textId="77777777" w:rsidR="005D6903" w:rsidRPr="00D635BD" w:rsidRDefault="00052A0E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数据库设计员</w:t>
            </w:r>
          </w:p>
        </w:tc>
        <w:tc>
          <w:tcPr>
            <w:tcW w:w="2457" w:type="dxa"/>
            <w:vAlign w:val="center"/>
          </w:tcPr>
          <w:p w14:paraId="2B1229AB" w14:textId="77777777" w:rsidR="005D6903" w:rsidRDefault="00052A0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72D55747" w14:textId="77777777" w:rsidR="005D6903" w:rsidRDefault="00052A0E" w:rsidP="002D00B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张振华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D82324B" w14:textId="77777777" w:rsidR="005D6903" w:rsidRDefault="005D6903">
            <w:pPr>
              <w:jc w:val="center"/>
              <w:rPr>
                <w:rFonts w:hint="eastAsia"/>
                <w:sz w:val="24"/>
              </w:rPr>
            </w:pPr>
          </w:p>
        </w:tc>
      </w:tr>
      <w:tr w:rsidR="005D6903" w14:paraId="032081BE" w14:textId="77777777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13D99A3" w14:textId="77777777" w:rsidR="005D6903" w:rsidRDefault="00B369D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333BA907" w14:textId="77777777" w:rsidR="005D6903" w:rsidRDefault="00052A0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郝欣哲</w:t>
            </w:r>
          </w:p>
        </w:tc>
        <w:tc>
          <w:tcPr>
            <w:tcW w:w="1980" w:type="dxa"/>
            <w:vAlign w:val="center"/>
          </w:tcPr>
          <w:p w14:paraId="12D04ED5" w14:textId="77777777" w:rsidR="005D6903" w:rsidRPr="00D635BD" w:rsidRDefault="00052A0E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测试员</w:t>
            </w:r>
          </w:p>
        </w:tc>
        <w:tc>
          <w:tcPr>
            <w:tcW w:w="2457" w:type="dxa"/>
            <w:vAlign w:val="center"/>
          </w:tcPr>
          <w:p w14:paraId="5C6D05D3" w14:textId="77777777" w:rsidR="005D6903" w:rsidRDefault="00052A0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5D8559F0" w14:textId="77777777" w:rsidR="005D6903" w:rsidRDefault="00052A0E" w:rsidP="002D00B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郝欣哲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FD82C18" w14:textId="77777777" w:rsidR="005D6903" w:rsidRDefault="005D6903">
            <w:pPr>
              <w:jc w:val="center"/>
              <w:rPr>
                <w:rFonts w:hint="eastAsia"/>
                <w:sz w:val="24"/>
              </w:rPr>
            </w:pPr>
          </w:p>
        </w:tc>
      </w:tr>
      <w:tr w:rsidR="005D6903" w14:paraId="4EC692BB" w14:textId="77777777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11E1484" w14:textId="77777777" w:rsidR="005D6903" w:rsidRDefault="00B369D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4A05D22A" w14:textId="77777777" w:rsidR="005D6903" w:rsidRDefault="005D690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C5C674E" w14:textId="77777777" w:rsidR="005D6903" w:rsidRPr="00D635BD" w:rsidRDefault="005D6903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FF3F134" w14:textId="77777777" w:rsidR="005D6903" w:rsidRDefault="005D6903" w:rsidP="0056484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C7937E0" w14:textId="77777777" w:rsidR="005D6903" w:rsidRDefault="005D6903" w:rsidP="002D00B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1615A00" w14:textId="77777777" w:rsidR="005D6903" w:rsidRDefault="005D6903">
            <w:pPr>
              <w:jc w:val="center"/>
              <w:rPr>
                <w:rFonts w:hint="eastAsia"/>
                <w:sz w:val="24"/>
              </w:rPr>
            </w:pPr>
          </w:p>
        </w:tc>
      </w:tr>
      <w:tr w:rsidR="0023346A" w14:paraId="6CF59C43" w14:textId="77777777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2F7FCE1" w14:textId="77777777" w:rsidR="0023346A" w:rsidRDefault="00B369D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6EAD219F" w14:textId="77777777"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2EFC175" w14:textId="77777777"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2DD602C" w14:textId="77777777"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1BF5A71" w14:textId="77777777"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4FD8574" w14:textId="77777777"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</w:tr>
      <w:tr w:rsidR="0023346A" w14:paraId="22608520" w14:textId="77777777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578B07A" w14:textId="77777777" w:rsidR="0023346A" w:rsidRDefault="00B369D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2216EECC" w14:textId="77777777"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4D3BD9B" w14:textId="77777777"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2A1DD7AD" w14:textId="77777777"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5E7BEB2" w14:textId="77777777"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68B8B01" w14:textId="77777777"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</w:tr>
      <w:tr w:rsidR="0023346A" w14:paraId="0AF4E579" w14:textId="77777777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BDFD558" w14:textId="77777777" w:rsidR="0023346A" w:rsidRDefault="00B369D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14:paraId="05087E11" w14:textId="77777777"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1D917A3" w14:textId="77777777"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706C8A4D" w14:textId="77777777"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F028DC2" w14:textId="77777777"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0050099" w14:textId="77777777"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</w:tr>
      <w:tr w:rsidR="00B369D0" w14:paraId="6C5E6A2B" w14:textId="77777777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013F80B" w14:textId="77777777" w:rsidR="00B369D0" w:rsidRDefault="00B369D0" w:rsidP="00B10BD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14:paraId="491FBAD4" w14:textId="77777777" w:rsidR="00B369D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14F222B" w14:textId="77777777" w:rsidR="00B369D0" w:rsidRPr="00D635BD" w:rsidRDefault="00B369D0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3DEAC94" w14:textId="77777777" w:rsidR="00B369D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08F8542" w14:textId="77777777" w:rsidR="00B369D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CF7E023" w14:textId="77777777" w:rsidR="00B369D0" w:rsidRDefault="00B369D0">
            <w:pPr>
              <w:jc w:val="center"/>
              <w:rPr>
                <w:rFonts w:hint="eastAsia"/>
                <w:sz w:val="24"/>
              </w:rPr>
            </w:pPr>
          </w:p>
        </w:tc>
      </w:tr>
      <w:tr w:rsidR="0023346A" w14:paraId="15E76281" w14:textId="77777777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D1BD596" w14:textId="77777777" w:rsidR="0023346A" w:rsidRDefault="00B369D0" w:rsidP="00B10BD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14:paraId="2FDDDB8C" w14:textId="77777777"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D3C4DAB" w14:textId="77777777"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D7C81B9" w14:textId="77777777"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14:paraId="6C895F8F" w14:textId="77777777"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D23EA7B" w14:textId="77777777"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</w:tr>
      <w:tr w:rsidR="0023346A" w14:paraId="0D959773" w14:textId="77777777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8BA9F0A" w14:textId="77777777" w:rsidR="0023346A" w:rsidRDefault="00B369D0" w:rsidP="00B10BD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14:paraId="5A743AF7" w14:textId="77777777"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8070AFE" w14:textId="77777777"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13D9662" w14:textId="77777777"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2BED47E" w14:textId="77777777"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DEAA3AA" w14:textId="77777777"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</w:tr>
      <w:tr w:rsidR="0023346A" w14:paraId="347697A2" w14:textId="77777777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EDFDB1D" w14:textId="77777777" w:rsidR="0023346A" w:rsidRDefault="00B369D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14:paraId="2CE5B430" w14:textId="77777777"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33E6850" w14:textId="77777777"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C34747F" w14:textId="77777777"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365DECA" w14:textId="77777777"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620D421" w14:textId="77777777"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</w:tr>
      <w:tr w:rsidR="00B369D0" w14:paraId="38A91C62" w14:textId="77777777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4A3EAAF" w14:textId="77777777" w:rsidR="00B369D0" w:rsidRDefault="00B369D0">
            <w:pPr>
              <w:jc w:val="center"/>
              <w:rPr>
                <w:rFonts w:hint="eastAsia"/>
                <w:sz w:val="24"/>
              </w:rPr>
            </w:pPr>
          </w:p>
          <w:p w14:paraId="5F6F0454" w14:textId="77777777" w:rsidR="00B369D0" w:rsidRDefault="00B369D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105F2AB" w14:textId="77777777" w:rsidR="00B369D0" w:rsidRPr="0056484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C3B5008" w14:textId="77777777" w:rsidR="00B369D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 w14:paraId="2A7A0871" w14:textId="77777777" w:rsidR="00B369D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6A2A01C" w14:textId="77777777" w:rsidR="00B369D0" w:rsidRPr="0056484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7E50978" w14:textId="77777777" w:rsidR="00B369D0" w:rsidRDefault="00B369D0">
            <w:pPr>
              <w:jc w:val="center"/>
              <w:rPr>
                <w:rFonts w:hint="eastAsia"/>
                <w:sz w:val="24"/>
              </w:rPr>
            </w:pPr>
          </w:p>
        </w:tc>
      </w:tr>
      <w:tr w:rsidR="00B369D0" w14:paraId="4D0F2984" w14:textId="77777777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AB2A2A2" w14:textId="77777777" w:rsidR="00B369D0" w:rsidRDefault="00B369D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216022F" w14:textId="77777777" w:rsidR="00B369D0" w:rsidRPr="0056484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15E9D0A" w14:textId="77777777" w:rsidR="00B369D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5BB6BEB" w14:textId="77777777" w:rsidR="00B369D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227BD57" w14:textId="77777777" w:rsidR="00B369D0" w:rsidRPr="0056484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997511A" w14:textId="77777777" w:rsidR="00B369D0" w:rsidRDefault="00B369D0">
            <w:pPr>
              <w:jc w:val="center"/>
              <w:rPr>
                <w:rFonts w:hint="eastAsia"/>
                <w:sz w:val="24"/>
              </w:rPr>
            </w:pPr>
          </w:p>
        </w:tc>
      </w:tr>
      <w:tr w:rsidR="005D6903" w14:paraId="152C6189" w14:textId="7777777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879FA" w14:textId="77777777" w:rsidR="005D6903" w:rsidRDefault="005D6903">
            <w:pPr>
              <w:pStyle w:val="10"/>
              <w:spacing w:before="0" w:after="0"/>
              <w:rPr>
                <w:rFonts w:ascii="Arial" w:hint="eastAsia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5D6903" w14:paraId="77A62B54" w14:textId="77777777">
        <w:tblPrEx>
          <w:tblCellMar>
            <w:top w:w="0" w:type="dxa"/>
            <w:bottom w:w="0" w:type="dxa"/>
          </w:tblCellMar>
        </w:tblPrEx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685F5" w14:textId="77777777" w:rsidR="005D6903" w:rsidRDefault="005D6903">
            <w:pPr>
              <w:numPr>
                <w:ilvl w:val="0"/>
                <w:numId w:val="10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296DE2E5" w14:textId="77777777" w:rsidR="005D6903" w:rsidRDefault="005D6903">
            <w:pPr>
              <w:numPr>
                <w:ilvl w:val="0"/>
                <w:numId w:val="10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3CD921F0" w14:textId="77777777" w:rsidR="002159CC" w:rsidRDefault="002159CC">
      <w:pPr>
        <w:pStyle w:val="af4"/>
        <w:jc w:val="center"/>
        <w:rPr>
          <w:rFonts w:hint="eastAsia"/>
          <w:sz w:val="30"/>
        </w:rPr>
      </w:pPr>
    </w:p>
    <w:p w14:paraId="70F7C7BB" w14:textId="77777777" w:rsidR="002159CC" w:rsidRDefault="002159CC">
      <w:pPr>
        <w:pStyle w:val="af4"/>
        <w:rPr>
          <w:rFonts w:hint="eastAsia"/>
        </w:rPr>
      </w:pPr>
    </w:p>
    <w:p w14:paraId="6CB63F13" w14:textId="77777777" w:rsidR="002159CC" w:rsidRDefault="002159CC">
      <w:pPr>
        <w:rPr>
          <w:rFonts w:hint="eastAsia"/>
        </w:rPr>
      </w:pPr>
    </w:p>
    <w:sectPr w:rsidR="002159CC">
      <w:headerReference w:type="first" r:id="rId10"/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965AC" w14:textId="77777777" w:rsidR="00A5056F" w:rsidRDefault="00A5056F">
      <w:r>
        <w:separator/>
      </w:r>
    </w:p>
  </w:endnote>
  <w:endnote w:type="continuationSeparator" w:id="0">
    <w:p w14:paraId="5E978AB0" w14:textId="77777777" w:rsidR="00A5056F" w:rsidRDefault="00A50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4B1E6" w14:textId="77777777" w:rsidR="00A5056F" w:rsidRDefault="00A5056F">
      <w:r>
        <w:separator/>
      </w:r>
    </w:p>
  </w:footnote>
  <w:footnote w:type="continuationSeparator" w:id="0">
    <w:p w14:paraId="3857E855" w14:textId="77777777" w:rsidR="00A5056F" w:rsidRDefault="00A50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FB4B5" w14:textId="77777777" w:rsidR="006A6502" w:rsidRDefault="006A6502" w:rsidP="006A6502">
    <w:pPr>
      <w:pStyle w:val="a8"/>
      <w:ind w:firstLine="0"/>
      <w:rPr>
        <w:rFonts w:hint="eastAsi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DA03513"/>
    <w:multiLevelType w:val="hybridMultilevel"/>
    <w:tmpl w:val="D45C7F74"/>
    <w:lvl w:ilvl="0" w:tplc="C504DC1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FC92C27"/>
    <w:multiLevelType w:val="hybridMultilevel"/>
    <w:tmpl w:val="8C2E57E8"/>
    <w:lvl w:ilvl="0" w:tplc="A964D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2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6ED7BF9"/>
    <w:multiLevelType w:val="hybridMultilevel"/>
    <w:tmpl w:val="858CC6EC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 w15:restartNumberingAfterBreak="0">
    <w:nsid w:val="31C87F09"/>
    <w:multiLevelType w:val="hybridMultilevel"/>
    <w:tmpl w:val="EFDEAADE"/>
    <w:lvl w:ilvl="0" w:tplc="6220F2E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5B63647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B60808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8E152B2"/>
    <w:multiLevelType w:val="hybridMultilevel"/>
    <w:tmpl w:val="B2E6B88C"/>
    <w:lvl w:ilvl="0" w:tplc="4D1ED46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19D68AA"/>
    <w:multiLevelType w:val="hybridMultilevel"/>
    <w:tmpl w:val="510E0172"/>
    <w:lvl w:ilvl="0" w:tplc="B1C8D7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013296E"/>
    <w:multiLevelType w:val="hybridMultilevel"/>
    <w:tmpl w:val="DCCE740A"/>
    <w:lvl w:ilvl="0" w:tplc="B32ACA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A55A03E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11949BCE">
      <w:start w:val="1"/>
      <w:numFmt w:val="decimalEnclosedParen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1F19B9"/>
    <w:multiLevelType w:val="hybridMultilevel"/>
    <w:tmpl w:val="5E1607B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20"/>
  </w:num>
  <w:num w:numId="22">
    <w:abstractNumId w:val="14"/>
  </w:num>
  <w:num w:numId="23">
    <w:abstractNumId w:val="10"/>
  </w:num>
  <w:num w:numId="24">
    <w:abstractNumId w:val="17"/>
  </w:num>
  <w:num w:numId="25">
    <w:abstractNumId w:val="18"/>
  </w:num>
  <w:num w:numId="26">
    <w:abstractNumId w:val="13"/>
  </w:num>
  <w:num w:numId="27">
    <w:abstractNumId w:val="16"/>
  </w:num>
  <w:num w:numId="28">
    <w:abstractNumId w:val="1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9B"/>
    <w:rsid w:val="00000171"/>
    <w:rsid w:val="00001DC3"/>
    <w:rsid w:val="000415C9"/>
    <w:rsid w:val="00052A0E"/>
    <w:rsid w:val="00080D9B"/>
    <w:rsid w:val="000A7960"/>
    <w:rsid w:val="000F39E7"/>
    <w:rsid w:val="001524B7"/>
    <w:rsid w:val="00181990"/>
    <w:rsid w:val="00195799"/>
    <w:rsid w:val="001D0FB9"/>
    <w:rsid w:val="002159CC"/>
    <w:rsid w:val="0023346A"/>
    <w:rsid w:val="00247F97"/>
    <w:rsid w:val="00257D5E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219EE"/>
    <w:rsid w:val="007777F3"/>
    <w:rsid w:val="007C48A9"/>
    <w:rsid w:val="0080432E"/>
    <w:rsid w:val="00821768"/>
    <w:rsid w:val="008658FE"/>
    <w:rsid w:val="00893BF0"/>
    <w:rsid w:val="0091263D"/>
    <w:rsid w:val="00912CA8"/>
    <w:rsid w:val="00917316"/>
    <w:rsid w:val="00943B39"/>
    <w:rsid w:val="00953E4F"/>
    <w:rsid w:val="00997524"/>
    <w:rsid w:val="009E3AF7"/>
    <w:rsid w:val="009E3CC9"/>
    <w:rsid w:val="00A01094"/>
    <w:rsid w:val="00A1757B"/>
    <w:rsid w:val="00A473B0"/>
    <w:rsid w:val="00A5056F"/>
    <w:rsid w:val="00AD11E4"/>
    <w:rsid w:val="00AD79F2"/>
    <w:rsid w:val="00AE1917"/>
    <w:rsid w:val="00AF751C"/>
    <w:rsid w:val="00B10BDE"/>
    <w:rsid w:val="00B26818"/>
    <w:rsid w:val="00B36351"/>
    <w:rsid w:val="00B369D0"/>
    <w:rsid w:val="00B4353A"/>
    <w:rsid w:val="00B92363"/>
    <w:rsid w:val="00B93439"/>
    <w:rsid w:val="00B97623"/>
    <w:rsid w:val="00BC5C65"/>
    <w:rsid w:val="00BF03FB"/>
    <w:rsid w:val="00C31042"/>
    <w:rsid w:val="00C376A8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12F9A"/>
    <w:rsid w:val="00E246D3"/>
    <w:rsid w:val="00E370D5"/>
    <w:rsid w:val="00E57093"/>
    <w:rsid w:val="00E7176A"/>
    <w:rsid w:val="00EA554D"/>
    <w:rsid w:val="00F04F1D"/>
    <w:rsid w:val="00FD19D6"/>
    <w:rsid w:val="00FE781C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176B38"/>
  <w15:chartTrackingRefBased/>
  <w15:docId w15:val="{47C7EF4E-0047-4DE2-B447-7003665D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semiHidden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pPr>
      <w:keepLines/>
      <w:spacing w:before="40" w:after="40"/>
      <w:ind w:left="720"/>
    </w:pPr>
  </w:style>
  <w:style w:type="paragraph" w:styleId="a5">
    <w:name w:val="Normal Indent"/>
    <w:basedOn w:val="a0"/>
    <w:semiHidden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10">
    <w:name w:val="目录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22">
    <w:name w:val="目录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styleId="32">
    <w:name w:val="目录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semiHidden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2">
    <w:name w:val="目录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styleId="52">
    <w:name w:val="目录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styleId="60">
    <w:name w:val="目录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styleId="70">
    <w:name w:val="目录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styleId="80">
    <w:name w:val="目录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styleId="90">
    <w:name w:val="目录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semiHidden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已访问的超链接"/>
    <w:semiHidden/>
    <w:rPr>
      <w:color w:val="800080"/>
      <w:u w:val="single"/>
    </w:rPr>
  </w:style>
  <w:style w:type="paragraph" w:styleId="20">
    <w:name w:val="List Bullet 2"/>
    <w:basedOn w:val="a0"/>
    <w:autoRedefine/>
    <w:semiHidden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semiHidden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semiHidden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semiHidden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pPr>
      <w:widowControl/>
      <w:numPr>
        <w:numId w:val="15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semiHidden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semiHidden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semiHidden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  <w:style w:type="character" w:customStyle="1" w:styleId="CharChar">
    <w:name w:val=" Char Char"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paragraph" w:styleId="af5">
    <w:name w:val="Balloon Text"/>
    <w:basedOn w:val="a0"/>
    <w:link w:val="Char"/>
    <w:uiPriority w:val="99"/>
    <w:semiHidden/>
    <w:unhideWhenUsed/>
    <w:rsid w:val="00DA6D7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link w:val="af5"/>
    <w:uiPriority w:val="99"/>
    <w:semiHidden/>
    <w:rsid w:val="00DA6D7A"/>
    <w:rPr>
      <w:rFonts w:ascii="Arial" w:hAnsi="Arial"/>
      <w:snapToGrid w:val="0"/>
      <w:sz w:val="18"/>
      <w:szCs w:val="18"/>
    </w:rPr>
  </w:style>
  <w:style w:type="paragraph" w:styleId="af6">
    <w:name w:val="List Paragraph"/>
    <w:basedOn w:val="a0"/>
    <w:uiPriority w:val="34"/>
    <w:qFormat/>
    <w:rsid w:val="00E12F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4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39033;&#30446;\YDOSP\HD-CMMI3_libs\01Development%20Library\03ProjectManage\02PMC\YDOSP-PMC-301-0615-0621_&#21608;&#20363;&#20250;&#32426;&#35201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YDOSP-PMC-301-0615-0621_周例会纪要.dot</Template>
  <TotalTime>7</TotalTime>
  <Pages>3</Pages>
  <Words>135</Words>
  <Characters>775</Characters>
  <Application>Microsoft Office Word</Application>
  <DocSecurity>0</DocSecurity>
  <Lines>6</Lines>
  <Paragraphs>1</Paragraphs>
  <ScaleCrop>false</ScaleCrop>
  <Company>四川华迪信息技术有限公司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Vide Jin</dc:creator>
  <cp:keywords/>
  <dc:description/>
  <cp:lastModifiedBy>Vide Jin</cp:lastModifiedBy>
  <cp:revision>2</cp:revision>
  <dcterms:created xsi:type="dcterms:W3CDTF">2020-06-28T11:46:00Z</dcterms:created>
  <dcterms:modified xsi:type="dcterms:W3CDTF">2020-06-28T11:53:00Z</dcterms:modified>
</cp:coreProperties>
</file>