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099E23E4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31EB2B26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541F2F93" w14:textId="77777777">
              <w:trPr>
                <w:trHeight w:val="248"/>
              </w:trPr>
              <w:tc>
                <w:tcPr>
                  <w:tcW w:w="1409" w:type="dxa"/>
                </w:tcPr>
                <w:p w14:paraId="25E31E35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50AA316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32D2394A" w14:textId="77777777">
              <w:trPr>
                <w:trHeight w:val="341"/>
              </w:trPr>
              <w:tc>
                <w:tcPr>
                  <w:tcW w:w="1409" w:type="dxa"/>
                </w:tcPr>
                <w:p w14:paraId="4B70F72A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7C6DB2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7003CBC0" w14:textId="77777777">
              <w:trPr>
                <w:trHeight w:val="262"/>
              </w:trPr>
              <w:tc>
                <w:tcPr>
                  <w:tcW w:w="1409" w:type="dxa"/>
                </w:tcPr>
                <w:p w14:paraId="45ECA8B8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231176B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5CAC8853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1F6B07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FDDB188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6F08D7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570E181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687FDAF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A1C0B07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0DFC6F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3E0A6C7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C6B113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2801430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6693720B" w14:textId="4DBEC4F0" w:rsidR="00200AC5" w:rsidRDefault="00200AC5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957160">
              <w:rPr>
                <w:sz w:val="24"/>
              </w:rPr>
              <w:fldChar w:fldCharType="begin"/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rFonts w:hint="eastAsia"/>
                <w:sz w:val="24"/>
              </w:rPr>
              <w:instrText>DOCPROPERTY "</w:instrText>
            </w:r>
            <w:r w:rsidR="00957160">
              <w:rPr>
                <w:rFonts w:hint="eastAsia"/>
                <w:sz w:val="24"/>
              </w:rPr>
              <w:instrText>项目编号</w:instrText>
            </w:r>
            <w:r w:rsidR="00957160">
              <w:rPr>
                <w:rFonts w:hint="eastAsia"/>
                <w:sz w:val="24"/>
              </w:rPr>
              <w:instrText>"  \* MERGEFORMAT</w:instrText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sz w:val="24"/>
              </w:rPr>
              <w:fldChar w:fldCharType="separate"/>
            </w:r>
            <w:r w:rsidR="00957160">
              <w:rPr>
                <w:sz w:val="24"/>
              </w:rPr>
              <w:t>HD</w:t>
            </w:r>
            <w:r w:rsidR="003126D2">
              <w:rPr>
                <w:rFonts w:hint="eastAsia"/>
                <w:sz w:val="24"/>
              </w:rPr>
              <w:t>-</w:t>
            </w:r>
            <w:r w:rsidR="003126D2">
              <w:rPr>
                <w:sz w:val="24"/>
              </w:rPr>
              <w:t>YDZX-</w:t>
            </w:r>
            <w:r w:rsidR="003126D2">
              <w:rPr>
                <w:rFonts w:hint="eastAsia"/>
                <w:sz w:val="24"/>
              </w:rPr>
              <w:t>200001</w:t>
            </w:r>
            <w:r w:rsidR="00957160">
              <w:rPr>
                <w:sz w:val="24"/>
              </w:rPr>
              <w:fldChar w:fldCharType="end"/>
            </w:r>
          </w:p>
          <w:p w14:paraId="418AEC75" w14:textId="4059C384" w:rsidR="00200AC5" w:rsidRDefault="003126D2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</w:rPr>
              <w:t>云迪在线网络学习平台</w:t>
            </w:r>
          </w:p>
        </w:tc>
      </w:tr>
      <w:tr w:rsidR="00200AC5" w14:paraId="4DDA003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D39E13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5B63F3E0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248FC253" w14:textId="26EA2EA3" w:rsidR="00200AC5" w:rsidRDefault="00BB3FAF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PMC</w:t>
            </w:r>
          </w:p>
          <w:p w14:paraId="3A1EBDD9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866038D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0CA30A46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65CDCEEF" w14:textId="55EAEDDA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</w:t>
            </w:r>
            <w:r w:rsidR="00BB3FAF">
              <w:rPr>
                <w:rFonts w:ascii="宋体" w:hAnsi="宋体" w:cs="Arial"/>
                <w:b w:val="0"/>
                <w:bCs/>
              </w:rPr>
              <w:t>PMC</w:t>
            </w:r>
            <w:r>
              <w:rPr>
                <w:rFonts w:ascii="宋体" w:hAnsi="宋体" w:cs="Arial"/>
                <w:b w:val="0"/>
                <w:bCs/>
              </w:rPr>
              <w:t>-</w:t>
            </w:r>
            <w:r w:rsidR="00BB3FAF">
              <w:rPr>
                <w:rFonts w:ascii="宋体" w:hAnsi="宋体" w:cs="Arial" w:hint="eastAsia"/>
                <w:b w:val="0"/>
                <w:bCs/>
              </w:rPr>
              <w:t>401</w:t>
            </w:r>
          </w:p>
          <w:p w14:paraId="238886CF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7A880D3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2662FF63" w14:textId="77777777"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3EEC3F8C" w14:textId="77777777"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084EBBC0" w14:textId="77777777" w:rsidR="00200AC5" w:rsidRDefault="00200AC5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14:paraId="4F8558B7" w14:textId="77777777"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49A94583" w14:textId="77777777"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7DDC950B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124EBAC3" w14:textId="3F1BF3DB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0142DF">
              <w:rPr>
                <w:rFonts w:hAnsi="宋体" w:hint="eastAsia"/>
                <w:sz w:val="30"/>
                <w:szCs w:val="30"/>
              </w:rPr>
              <w:t>中北</w:t>
            </w:r>
            <w:r w:rsidR="000142DF">
              <w:rPr>
                <w:rFonts w:hAnsi="宋体" w:hint="eastAsia"/>
                <w:sz w:val="30"/>
                <w:szCs w:val="30"/>
              </w:rPr>
              <w:t>5</w:t>
            </w:r>
            <w:r w:rsidR="000142DF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715F96BD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7B26D0EF" w14:textId="6BA34AA3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3126D2">
              <w:rPr>
                <w:rFonts w:hAnsi="宋体" w:hint="eastAsia"/>
                <w:sz w:val="30"/>
                <w:szCs w:val="30"/>
              </w:rPr>
              <w:t>靳睿晨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1B2A5FD5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43AB1D5C" w14:textId="36F10B22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6E0DC9">
              <w:rPr>
                <w:rFonts w:hAnsi="宋体"/>
                <w:sz w:val="30"/>
                <w:szCs w:val="30"/>
              </w:rPr>
              <w:t>20</w:t>
            </w:r>
            <w:r w:rsidR="003126D2">
              <w:rPr>
                <w:rFonts w:hAnsi="宋体" w:hint="eastAsia"/>
                <w:sz w:val="30"/>
                <w:szCs w:val="30"/>
              </w:rPr>
              <w:t>20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3126D2">
              <w:rPr>
                <w:rFonts w:hAnsi="宋体" w:hint="eastAsia"/>
                <w:sz w:val="30"/>
                <w:szCs w:val="30"/>
              </w:rPr>
              <w:t>06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F4488C">
              <w:rPr>
                <w:rFonts w:hAnsi="宋体" w:hint="eastAsia"/>
                <w:sz w:val="30"/>
                <w:szCs w:val="30"/>
              </w:rPr>
              <w:t>2</w:t>
            </w:r>
            <w:r w:rsidR="003126D2">
              <w:rPr>
                <w:rFonts w:hAnsi="宋体" w:hint="eastAsia"/>
                <w:sz w:val="30"/>
                <w:szCs w:val="30"/>
              </w:rPr>
              <w:t>8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169227FE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014FF63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409630B6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CD7955A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55898000" w14:textId="7D63A675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3126D2">
              <w:rPr>
                <w:rFonts w:hAnsi="宋体" w:hint="eastAsia"/>
                <w:sz w:val="30"/>
                <w:szCs w:val="30"/>
              </w:rPr>
              <w:t>靳睿晨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170065D5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54F4A17" w14:textId="52781FB9" w:rsidR="00200AC5" w:rsidRDefault="00200AC5" w:rsidP="00795D9F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E12646">
              <w:rPr>
                <w:rFonts w:hAnsi="宋体"/>
                <w:sz w:val="30"/>
                <w:szCs w:val="30"/>
              </w:rPr>
              <w:t>20</w:t>
            </w:r>
            <w:r w:rsidR="003126D2">
              <w:rPr>
                <w:rFonts w:hAnsi="宋体" w:hint="eastAsia"/>
                <w:sz w:val="30"/>
                <w:szCs w:val="30"/>
              </w:rPr>
              <w:t>20</w:t>
            </w:r>
            <w:r w:rsidR="00E12646">
              <w:rPr>
                <w:rFonts w:hAnsi="宋体"/>
                <w:sz w:val="30"/>
                <w:szCs w:val="30"/>
              </w:rPr>
              <w:t>-</w:t>
            </w:r>
            <w:r w:rsidR="003126D2">
              <w:rPr>
                <w:rFonts w:hAnsi="宋体" w:hint="eastAsia"/>
                <w:sz w:val="30"/>
                <w:szCs w:val="30"/>
              </w:rPr>
              <w:t>06</w:t>
            </w:r>
            <w:r w:rsidR="00E12646">
              <w:rPr>
                <w:rFonts w:hAnsi="宋体"/>
                <w:sz w:val="30"/>
                <w:szCs w:val="30"/>
              </w:rPr>
              <w:t>-</w:t>
            </w:r>
            <w:r w:rsidR="00F4488C">
              <w:rPr>
                <w:rFonts w:hAnsi="宋体" w:hint="eastAsia"/>
                <w:sz w:val="30"/>
                <w:szCs w:val="30"/>
              </w:rPr>
              <w:t>2</w:t>
            </w:r>
            <w:r w:rsidR="003126D2">
              <w:rPr>
                <w:rFonts w:hAnsi="宋体" w:hint="eastAsia"/>
                <w:sz w:val="30"/>
                <w:szCs w:val="30"/>
              </w:rPr>
              <w:t>8</w:t>
            </w:r>
            <w:r>
              <w:rPr>
                <w:rFonts w:hint="eastAsia"/>
              </w:rPr>
              <w:t xml:space="preserve">   </w:t>
            </w:r>
          </w:p>
        </w:tc>
      </w:tr>
      <w:tr w:rsidR="00200AC5" w14:paraId="51B4D614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F46153E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7EA9C343" w14:textId="0A782150" w:rsidR="00200AC5" w:rsidRDefault="000142DF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13860C14" wp14:editId="04F01C3E">
                  <wp:extent cx="1271905" cy="3517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5971B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1D02B87C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0C6C2014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B174721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71088BE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105AAD01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551"/>
        <w:gridCol w:w="1249"/>
        <w:gridCol w:w="540"/>
        <w:gridCol w:w="180"/>
        <w:gridCol w:w="673"/>
        <w:gridCol w:w="767"/>
        <w:gridCol w:w="763"/>
      </w:tblGrid>
      <w:tr w:rsidR="00200AC5" w14:paraId="79C5F7AF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ABB9E3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406E79F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7F09469" w14:textId="3968B4FD" w:rsidR="00200AC5" w:rsidRDefault="003126D2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337A3BDD" w14:textId="77777777"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14:paraId="73575E34" w14:textId="08C304D6" w:rsidR="00902A7B" w:rsidRDefault="00902A7B" w:rsidP="00F01F44">
            <w:pPr>
              <w:spacing w:before="120" w:after="120"/>
              <w:rPr>
                <w:rFonts w:ascii="宋体" w:hint="eastAsia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3126D2">
              <w:rPr>
                <w:rFonts w:ascii="宋体"/>
                <w:sz w:val="21"/>
              </w:rPr>
              <w:t>-YDZX-</w:t>
            </w:r>
            <w:r w:rsidR="003126D2">
              <w:rPr>
                <w:rFonts w:ascii="宋体" w:hint="eastAsia"/>
                <w:sz w:val="21"/>
              </w:rPr>
              <w:t>200001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5A0DEF9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ABBEC16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565CD70A" w14:textId="01A59D4E" w:rsidR="00200AC5" w:rsidRDefault="003126D2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14:paraId="42B28CAD" w14:textId="77777777"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14:paraId="56CB8DDB" w14:textId="5D416BE7" w:rsidR="00200AC5" w:rsidRDefault="00E12646" w:rsidP="00902A7B">
            <w:pPr>
              <w:spacing w:before="120" w:after="120"/>
              <w:rPr>
                <w:rFonts w:ascii="宋体" w:hint="eastAsia"/>
                <w:sz w:val="21"/>
              </w:rPr>
            </w:pPr>
            <w:r w:rsidRPr="000C55F4">
              <w:rPr>
                <w:rFonts w:ascii="宋体"/>
                <w:sz w:val="21"/>
              </w:rPr>
              <w:t>20</w:t>
            </w:r>
            <w:r w:rsidR="003126D2">
              <w:rPr>
                <w:rFonts w:ascii="宋体" w:hint="eastAsia"/>
                <w:sz w:val="21"/>
              </w:rPr>
              <w:t>20</w:t>
            </w:r>
            <w:r w:rsidRPr="000C55F4">
              <w:rPr>
                <w:rFonts w:ascii="宋体"/>
                <w:sz w:val="21"/>
              </w:rPr>
              <w:t>-</w:t>
            </w:r>
            <w:r w:rsidR="003126D2">
              <w:rPr>
                <w:rFonts w:ascii="宋体" w:hint="eastAsia"/>
                <w:sz w:val="21"/>
              </w:rPr>
              <w:t>06</w:t>
            </w:r>
            <w:r w:rsidRPr="000C55F4">
              <w:rPr>
                <w:rFonts w:ascii="宋体"/>
                <w:sz w:val="21"/>
              </w:rPr>
              <w:t>-</w:t>
            </w:r>
            <w:r w:rsidR="00EA7F01">
              <w:rPr>
                <w:rFonts w:ascii="宋体" w:hint="eastAsia"/>
                <w:sz w:val="21"/>
              </w:rPr>
              <w:t>2</w:t>
            </w:r>
            <w:r w:rsidR="003126D2">
              <w:rPr>
                <w:rFonts w:ascii="宋体" w:hint="eastAsia"/>
                <w:sz w:val="21"/>
              </w:rPr>
              <w:t>4</w:t>
            </w:r>
          </w:p>
        </w:tc>
      </w:tr>
      <w:tr w:rsidR="00200AC5" w14:paraId="36CC407F" w14:textId="77777777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63AC3B75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14:paraId="6171D0AB" w14:textId="0B8E4D7A" w:rsidR="00200AC5" w:rsidRDefault="003126D2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靳睿晨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665F0FCD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14:paraId="67EE29F3" w14:textId="7C02FAB3" w:rsidR="00200AC5" w:rsidRDefault="00E12646" w:rsidP="00902A7B">
            <w:pPr>
              <w:rPr>
                <w:rFonts w:ascii="宋体" w:hint="eastAsia"/>
                <w:sz w:val="21"/>
              </w:rPr>
            </w:pPr>
            <w:r w:rsidRPr="000C55F4">
              <w:rPr>
                <w:rFonts w:ascii="宋体"/>
                <w:sz w:val="21"/>
              </w:rPr>
              <w:t>20</w:t>
            </w:r>
            <w:r w:rsidR="003126D2">
              <w:rPr>
                <w:rFonts w:ascii="宋体" w:hint="eastAsia"/>
                <w:sz w:val="21"/>
              </w:rPr>
              <w:t>20</w:t>
            </w:r>
            <w:r w:rsidRPr="000C55F4">
              <w:rPr>
                <w:rFonts w:ascii="宋体"/>
                <w:sz w:val="21"/>
              </w:rPr>
              <w:t>-</w:t>
            </w:r>
            <w:r w:rsidR="003126D2">
              <w:rPr>
                <w:rFonts w:ascii="宋体" w:hint="eastAsia"/>
                <w:sz w:val="21"/>
              </w:rPr>
              <w:t>06</w:t>
            </w:r>
            <w:r w:rsidRPr="000C55F4">
              <w:rPr>
                <w:rFonts w:ascii="宋体"/>
                <w:sz w:val="21"/>
              </w:rPr>
              <w:t>-</w:t>
            </w:r>
            <w:r w:rsidR="003126D2">
              <w:rPr>
                <w:rFonts w:ascii="宋体" w:hint="eastAsia"/>
                <w:sz w:val="21"/>
              </w:rPr>
              <w:t>24</w:t>
            </w:r>
          </w:p>
        </w:tc>
      </w:tr>
      <w:tr w:rsidR="00200AC5" w14:paraId="45C80137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54D30D38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14:paraId="3FAF0951" w14:textId="77777777" w:rsidR="00200AC5" w:rsidRDefault="00200AC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14:paraId="390538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536D52" w14:textId="77777777" w:rsidR="00200AC5" w:rsidRDefault="00200AC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59896" w14:textId="796451B3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3126D2">
              <w:rPr>
                <w:rFonts w:ascii="宋体" w:hAnsi="宋体" w:hint="eastAsia"/>
                <w:b/>
                <w:bCs/>
                <w:sz w:val="21"/>
              </w:rPr>
              <w:t>0</w:t>
            </w:r>
            <w:r>
              <w:rPr>
                <w:rFonts w:ascii="宋体" w:hAnsi="宋体" w:hint="eastAsia"/>
                <w:b/>
                <w:bCs/>
                <w:sz w:val="21"/>
              </w:rPr>
              <w:t>:</w:t>
            </w:r>
            <w:r w:rsidR="003126D2">
              <w:rPr>
                <w:rFonts w:ascii="宋体" w:hAnsi="宋体" w:hint="eastAsia"/>
                <w:b/>
                <w:bCs/>
                <w:sz w:val="21"/>
              </w:rPr>
              <w:t>30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0B9C5E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7A8EE0" w14:textId="2D98A9FA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3126D2">
              <w:rPr>
                <w:rFonts w:ascii="宋体" w:hAnsi="宋体" w:hint="eastAsia"/>
                <w:b/>
                <w:bCs/>
                <w:sz w:val="21"/>
              </w:rPr>
              <w:t>1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085D39AE" w14:textId="77777777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4E36CA7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43CC1C0F" w14:textId="14124AA7" w:rsidR="00200AC5" w:rsidRDefault="003126D2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先启阶段</w:t>
            </w:r>
            <w:r w:rsidR="00200AC5">
              <w:rPr>
                <w:rFonts w:ascii="宋体" w:eastAsia="宋体" w:hint="eastAsia"/>
                <w:sz w:val="21"/>
              </w:rPr>
              <w:t>和</w:t>
            </w:r>
            <w:r>
              <w:rPr>
                <w:rFonts w:ascii="宋体" w:eastAsia="宋体" w:hint="eastAsia"/>
                <w:sz w:val="21"/>
              </w:rPr>
              <w:t>先启阶段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5DD17B2A" w14:textId="77777777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7B7A6D99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22CB78ED" w14:textId="77777777" w:rsidR="005F6A09" w:rsidRDefault="005F6A09" w:rsidP="005F6A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72EAD6C4" w14:textId="77777777" w:rsidR="00200AC5" w:rsidRDefault="001F418A" w:rsidP="005F6A09">
            <w:pPr>
              <w:ind w:firstLineChars="200" w:firstLine="4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</w:t>
            </w:r>
            <w:r w:rsidR="008725CA">
              <w:rPr>
                <w:rFonts w:ascii="宋体" w:hint="eastAsia"/>
                <w:sz w:val="21"/>
              </w:rPr>
              <w:t>达到基本要求，没有需要修改问题，</w:t>
            </w:r>
            <w:r>
              <w:rPr>
                <w:rFonts w:ascii="宋体" w:hint="eastAsia"/>
                <w:sz w:val="21"/>
              </w:rPr>
              <w:t>可以进入下一阶段。</w:t>
            </w:r>
          </w:p>
          <w:p w14:paraId="363DFFA9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0385C3F3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3DBAF4AE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484981EA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4709CB85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5CDDA401" w14:textId="77777777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14:paraId="486EEFE5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62F604C6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1321FEF1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A3E2351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62AE015E" w14:textId="77777777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14:paraId="3DE9A270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470987FE" w14:textId="53CFE428" w:rsidR="00200AC5" w:rsidRDefault="006F2C24" w:rsidP="004409AA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8"/>
              </w:rPr>
              <w:t>20</w:t>
            </w:r>
            <w:r w:rsidR="003126D2">
              <w:rPr>
                <w:rFonts w:ascii="宋体" w:hint="eastAsia"/>
                <w:sz w:val="28"/>
              </w:rPr>
              <w:t>20</w:t>
            </w:r>
            <w:r>
              <w:rPr>
                <w:rFonts w:ascii="宋体" w:hint="eastAsia"/>
                <w:sz w:val="28"/>
              </w:rPr>
              <w:t>-</w:t>
            </w:r>
            <w:r w:rsidR="003126D2">
              <w:rPr>
                <w:rFonts w:ascii="宋体" w:hint="eastAsia"/>
                <w:sz w:val="28"/>
              </w:rPr>
              <w:t>06</w:t>
            </w:r>
            <w:r>
              <w:rPr>
                <w:rFonts w:ascii="宋体" w:hint="eastAsia"/>
                <w:sz w:val="28"/>
              </w:rPr>
              <w:t>-2</w:t>
            </w:r>
            <w:r w:rsidR="003126D2">
              <w:rPr>
                <w:rFonts w:ascii="宋体" w:hint="eastAsia"/>
                <w:sz w:val="28"/>
              </w:rPr>
              <w:t>8</w:t>
            </w:r>
          </w:p>
        </w:tc>
        <w:tc>
          <w:tcPr>
            <w:tcW w:w="1789" w:type="dxa"/>
            <w:gridSpan w:val="2"/>
            <w:vAlign w:val="center"/>
          </w:tcPr>
          <w:p w14:paraId="53B2E4ED" w14:textId="77777777" w:rsidR="00200AC5" w:rsidRDefault="00200AC5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11054725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12871143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5A0366B7" w14:textId="77777777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14:paraId="48775EAC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2677B910" w14:textId="2B6BDA7A" w:rsidR="00200AC5" w:rsidRDefault="003126D2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靳睿晨、薛博文、樊帜伟、张振华、郝欣哲</w:t>
            </w:r>
          </w:p>
        </w:tc>
      </w:tr>
      <w:tr w:rsidR="00200AC5" w14:paraId="40994168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4F885465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3C1A7F55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5F93B525" w14:textId="1D33C623" w:rsidR="00200AC5" w:rsidRDefault="003126D2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薛博文</w:t>
            </w:r>
          </w:p>
        </w:tc>
      </w:tr>
      <w:tr w:rsidR="00721EE2" w14:paraId="5654A468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</w:tcPr>
          <w:p w14:paraId="526EFB03" w14:textId="77777777" w:rsidR="00721EE2" w:rsidRDefault="00721EE2" w:rsidP="00D5714A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06A07FD4" w14:textId="60F6EE06" w:rsidR="00721EE2" w:rsidRPr="000C1A81" w:rsidRDefault="003126D2" w:rsidP="00D5714A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吴向明</w:t>
            </w:r>
          </w:p>
        </w:tc>
      </w:tr>
      <w:tr w:rsidR="00721EE2" w14:paraId="397B0F7A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0834130F" w14:textId="77777777" w:rsidR="00721EE2" w:rsidRDefault="00721EE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50CBE1CB" w14:textId="77777777" w:rsidR="00721EE2" w:rsidRPr="003126D2" w:rsidRDefault="00721EE2" w:rsidP="00A74425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 w:rsidRPr="003126D2">
              <w:rPr>
                <w:rFonts w:ascii="宋体" w:hAnsi="Times New Roman" w:hint="eastAsia"/>
                <w:sz w:val="18"/>
              </w:rPr>
              <w:t>已按评审意见进行了正确的修改。</w:t>
            </w:r>
          </w:p>
          <w:p w14:paraId="38A1FD31" w14:textId="04843260" w:rsidR="00721EE2" w:rsidRDefault="00721EE2" w:rsidP="00902A7B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3126D2">
              <w:rPr>
                <w:rFonts w:ascii="宋体" w:hAnsi="Times New Roman" w:hint="eastAsia"/>
                <w:sz w:val="28"/>
                <w:szCs w:val="28"/>
              </w:rPr>
              <w:t>靳睿晨</w:t>
            </w:r>
            <w:r>
              <w:rPr>
                <w:rFonts w:ascii="宋体" w:hint="eastAsia"/>
                <w:sz w:val="24"/>
              </w:rPr>
              <w:t xml:space="preserve">　20</w:t>
            </w:r>
            <w:r w:rsidR="003126D2">
              <w:rPr>
                <w:rFonts w:ascii="宋体" w:hint="eastAsia"/>
                <w:sz w:val="24"/>
              </w:rPr>
              <w:t>20</w:t>
            </w:r>
            <w:r>
              <w:rPr>
                <w:rFonts w:ascii="宋体" w:hint="eastAsia"/>
                <w:sz w:val="24"/>
              </w:rPr>
              <w:t>年</w:t>
            </w:r>
            <w:r w:rsidR="003126D2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月2</w:t>
            </w:r>
            <w:r w:rsidR="003126D2">
              <w:rPr>
                <w:rFonts w:ascii="宋体" w:hint="eastAsia"/>
                <w:sz w:val="24"/>
              </w:rPr>
              <w:t>8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410D8A85" w14:textId="77777777" w:rsidR="00200AC5" w:rsidRDefault="00200AC5">
      <w:pPr>
        <w:spacing w:line="20" w:lineRule="exact"/>
      </w:pPr>
    </w:p>
    <w:p w14:paraId="3F87E9E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5C263297" w14:textId="77777777" w:rsidR="00200AC5" w:rsidRDefault="00200AC5">
      <w:pPr>
        <w:spacing w:line="20" w:lineRule="exact"/>
      </w:pPr>
    </w:p>
    <w:p w14:paraId="406FB09C" w14:textId="77777777" w:rsidR="00200AC5" w:rsidRDefault="00200AC5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4E360120" w14:textId="77777777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17D71DC7" w14:textId="77777777"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329E0B40" w14:textId="72FDBF7B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3126D2">
              <w:rPr>
                <w:rFonts w:ascii="宋体" w:hint="eastAsia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3126D2">
              <w:rPr>
                <w:rFonts w:ascii="宋体" w:hint="eastAsia"/>
                <w:sz w:val="21"/>
                <w:szCs w:val="21"/>
              </w:rPr>
              <w:t>24</w:t>
            </w:r>
            <w:r w:rsidR="00320D08">
              <w:rPr>
                <w:rFonts w:ascii="宋体" w:hint="eastAsia"/>
                <w:sz w:val="21"/>
                <w:szCs w:val="21"/>
              </w:rPr>
              <w:t>日</w:t>
            </w:r>
            <w:r w:rsidR="003126D2">
              <w:rPr>
                <w:rFonts w:ascii="宋体" w:hint="eastAsia"/>
                <w:sz w:val="21"/>
                <w:szCs w:val="21"/>
              </w:rPr>
              <w:t>上</w:t>
            </w:r>
            <w:r>
              <w:rPr>
                <w:rFonts w:ascii="宋体" w:hint="eastAsia"/>
                <w:sz w:val="21"/>
                <w:szCs w:val="21"/>
              </w:rPr>
              <w:t>午</w:t>
            </w:r>
            <w:r w:rsidR="003126D2">
              <w:rPr>
                <w:rFonts w:ascii="宋体" w:hint="eastAsia"/>
                <w:sz w:val="21"/>
                <w:szCs w:val="21"/>
              </w:rPr>
              <w:t>8</w:t>
            </w:r>
            <w:r>
              <w:rPr>
                <w:rFonts w:ascii="宋体" w:hint="eastAsia"/>
                <w:sz w:val="21"/>
                <w:szCs w:val="21"/>
              </w:rPr>
              <w:t xml:space="preserve">:00开始    </w:t>
            </w:r>
          </w:p>
          <w:p w14:paraId="74225350" w14:textId="16E06D9D" w:rsidR="00200AC5" w:rsidRPr="00BE2F12" w:rsidRDefault="00200AC5">
            <w:pPr>
              <w:rPr>
                <w:rFonts w:ascii="宋体" w:hint="eastAsia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3126D2">
              <w:rPr>
                <w:rFonts w:ascii="宋体" w:hint="eastAsia"/>
              </w:rPr>
              <w:t>靳睿晨、樊帜伟、薛博文、张振华、郝欣哲</w:t>
            </w:r>
          </w:p>
          <w:p w14:paraId="63E325B0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1C29B412" w14:textId="77777777"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06EDD5EF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6D34D88F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1F64E2A2" w14:textId="77777777"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7C571DEA" w14:textId="77777777"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35239BA2" w14:textId="77777777"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14:paraId="321678FC" w14:textId="77777777"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232C1AF0" w14:textId="77777777"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14:paraId="6E123649" w14:textId="6BB9BC0F" w:rsidR="00025304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4.需求固定后，重新对设计规模做了估计，修改了项目进度计划。修改计划向CCB做了申请与确认。下一阶段工作按新计划安排。没有改变项目结项日期。</w:t>
            </w:r>
          </w:p>
          <w:p w14:paraId="4BB98B33" w14:textId="77777777" w:rsidR="00025304" w:rsidRPr="00317E11" w:rsidRDefault="00025304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281E06F5" w14:textId="77777777"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22FDC045" w14:textId="77777777"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7BC5D3AE" w14:textId="77777777"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6F56B863" w14:textId="77777777"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6CECA9AB" w14:textId="77777777"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14:paraId="08D61A25" w14:textId="77777777" w:rsidR="00200AC5" w:rsidRDefault="00200AC5">
      <w:pPr>
        <w:wordWrap w:val="0"/>
        <w:jc w:val="right"/>
        <w:rPr>
          <w:rFonts w:hint="eastAsia"/>
        </w:rPr>
      </w:pPr>
    </w:p>
    <w:p w14:paraId="18B5B80A" w14:textId="46F04241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3126D2">
        <w:rPr>
          <w:rFonts w:hint="eastAsia"/>
          <w:sz w:val="24"/>
          <w:u w:val="single"/>
        </w:rPr>
        <w:t>靳睿晨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0E620CC3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62903FFF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52F40B74" w14:textId="77777777" w:rsidR="006F6A49" w:rsidRDefault="006F6A49" w:rsidP="006F6A49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149B1B62" w14:textId="77777777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68379B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42A26AC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01A8DF2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65C44152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350AE0C6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DDAAD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1CE823B4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D762DE2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9CB022E" w14:textId="02FB5243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吴向明</w:t>
            </w:r>
          </w:p>
        </w:tc>
        <w:tc>
          <w:tcPr>
            <w:tcW w:w="1980" w:type="dxa"/>
            <w:vAlign w:val="center"/>
          </w:tcPr>
          <w:p w14:paraId="5C1F78B3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主任</w:t>
            </w:r>
          </w:p>
        </w:tc>
        <w:tc>
          <w:tcPr>
            <w:tcW w:w="2497" w:type="dxa"/>
            <w:vAlign w:val="center"/>
          </w:tcPr>
          <w:p w14:paraId="3E664AA3" w14:textId="3D2D3E25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华迪</w:t>
            </w:r>
          </w:p>
        </w:tc>
        <w:tc>
          <w:tcPr>
            <w:tcW w:w="1643" w:type="dxa"/>
            <w:vAlign w:val="center"/>
          </w:tcPr>
          <w:p w14:paraId="754A205C" w14:textId="1F2D2895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吴向明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7C85EC3" w14:textId="6FB346C9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7E556335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0AE6119" w14:textId="227AAC3B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0CCFB21C" w14:textId="0DAB6C5E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靳睿晨</w:t>
            </w:r>
          </w:p>
        </w:tc>
        <w:tc>
          <w:tcPr>
            <w:tcW w:w="1980" w:type="dxa"/>
            <w:vAlign w:val="center"/>
          </w:tcPr>
          <w:p w14:paraId="16F08E3A" w14:textId="1081F508" w:rsidR="000C239E" w:rsidRPr="007E1850" w:rsidRDefault="003126D2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项目经理、界面设计员、数据库设计员、编码员</w:t>
            </w: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2497" w:type="dxa"/>
            <w:vAlign w:val="center"/>
          </w:tcPr>
          <w:p w14:paraId="258D0770" w14:textId="0C89D194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中北5组</w:t>
            </w:r>
          </w:p>
        </w:tc>
        <w:tc>
          <w:tcPr>
            <w:tcW w:w="1643" w:type="dxa"/>
            <w:vAlign w:val="center"/>
          </w:tcPr>
          <w:p w14:paraId="2E63084A" w14:textId="61CCB14A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841C5FE" w14:textId="05BE46E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0B4F024D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CBE277" w14:textId="572E0D94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24BBAC99" w14:textId="627803B3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樊帜伟</w:t>
            </w:r>
          </w:p>
        </w:tc>
        <w:tc>
          <w:tcPr>
            <w:tcW w:w="1980" w:type="dxa"/>
            <w:vAlign w:val="center"/>
          </w:tcPr>
          <w:p w14:paraId="4ED93A5B" w14:textId="7701BDD4" w:rsidR="000C239E" w:rsidRPr="007E1850" w:rsidRDefault="003126D2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架构师、数据库设计员、设计师、编码员</w:t>
            </w:r>
          </w:p>
        </w:tc>
        <w:tc>
          <w:tcPr>
            <w:tcW w:w="2497" w:type="dxa"/>
            <w:vAlign w:val="center"/>
          </w:tcPr>
          <w:p w14:paraId="7EA0878D" w14:textId="6B5669A2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中北5组</w:t>
            </w:r>
          </w:p>
        </w:tc>
        <w:tc>
          <w:tcPr>
            <w:tcW w:w="1643" w:type="dxa"/>
            <w:vAlign w:val="center"/>
          </w:tcPr>
          <w:p w14:paraId="6F7D2BE6" w14:textId="0E77858F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樊帜伟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00A042D" w14:textId="40118B8D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46BAAB03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17F02D" w14:textId="1CCBBECF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3E65F4FF" w14:textId="2CA93902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薛博文</w:t>
            </w:r>
          </w:p>
        </w:tc>
        <w:tc>
          <w:tcPr>
            <w:tcW w:w="1980" w:type="dxa"/>
            <w:vAlign w:val="center"/>
          </w:tcPr>
          <w:p w14:paraId="68749DD8" w14:textId="50F7A3EB" w:rsidR="000C239E" w:rsidRPr="007E1850" w:rsidRDefault="003126D2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系统分析师、设计员、测试员、编码员</w:t>
            </w:r>
          </w:p>
        </w:tc>
        <w:tc>
          <w:tcPr>
            <w:tcW w:w="2497" w:type="dxa"/>
            <w:vAlign w:val="center"/>
          </w:tcPr>
          <w:p w14:paraId="5CD8650C" w14:textId="7329857E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中北5组</w:t>
            </w:r>
          </w:p>
        </w:tc>
        <w:tc>
          <w:tcPr>
            <w:tcW w:w="1643" w:type="dxa"/>
            <w:vAlign w:val="center"/>
          </w:tcPr>
          <w:p w14:paraId="74A967AE" w14:textId="68B8737C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FB74C0" w14:textId="11C14F72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0C8F5123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3F73F3" w14:textId="4F63CF15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574FED4B" w14:textId="52C78F6B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张振华</w:t>
            </w:r>
          </w:p>
        </w:tc>
        <w:tc>
          <w:tcPr>
            <w:tcW w:w="1980" w:type="dxa"/>
            <w:vAlign w:val="center"/>
          </w:tcPr>
          <w:p w14:paraId="304F430C" w14:textId="2AA31301" w:rsidR="000C239E" w:rsidRPr="007E1850" w:rsidRDefault="003126D2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配置员、数据库设计员、编码员</w:t>
            </w:r>
          </w:p>
        </w:tc>
        <w:tc>
          <w:tcPr>
            <w:tcW w:w="2497" w:type="dxa"/>
            <w:vAlign w:val="center"/>
          </w:tcPr>
          <w:p w14:paraId="6BCBE3F2" w14:textId="79A03328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中北5组</w:t>
            </w:r>
          </w:p>
        </w:tc>
        <w:tc>
          <w:tcPr>
            <w:tcW w:w="1643" w:type="dxa"/>
            <w:vAlign w:val="center"/>
          </w:tcPr>
          <w:p w14:paraId="07F4AAC9" w14:textId="778C6E95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0489BD6" w14:textId="5CADC73D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0AF3F739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2870DF" w14:textId="430C4833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260" w:type="dxa"/>
            <w:vAlign w:val="center"/>
          </w:tcPr>
          <w:p w14:paraId="377F0DF4" w14:textId="4CBD5578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郝欣哲</w:t>
            </w:r>
          </w:p>
        </w:tc>
        <w:tc>
          <w:tcPr>
            <w:tcW w:w="1980" w:type="dxa"/>
            <w:vAlign w:val="center"/>
          </w:tcPr>
          <w:p w14:paraId="204715B2" w14:textId="4409FD85" w:rsidR="000C239E" w:rsidRPr="007E1850" w:rsidRDefault="003126D2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界面设计员、测试员、编码员</w:t>
            </w:r>
          </w:p>
        </w:tc>
        <w:tc>
          <w:tcPr>
            <w:tcW w:w="2497" w:type="dxa"/>
            <w:vAlign w:val="center"/>
          </w:tcPr>
          <w:p w14:paraId="62180F26" w14:textId="566FE08D" w:rsidR="000C239E" w:rsidRPr="007E1850" w:rsidRDefault="003126D2" w:rsidP="003A1829">
            <w:pPr>
              <w:jc w:val="center"/>
              <w:rPr>
                <w:rFonts w:ascii="宋体" w:hint="eastAsia"/>
              </w:rPr>
            </w:pPr>
            <w:r w:rsidRPr="003126D2">
              <w:rPr>
                <w:rFonts w:ascii="宋体" w:hint="eastAsia"/>
              </w:rPr>
              <w:t>中北5组</w:t>
            </w:r>
          </w:p>
        </w:tc>
        <w:tc>
          <w:tcPr>
            <w:tcW w:w="1643" w:type="dxa"/>
            <w:vAlign w:val="center"/>
          </w:tcPr>
          <w:p w14:paraId="500A1B91" w14:textId="17606BF6" w:rsidR="000C239E" w:rsidRPr="007E1850" w:rsidRDefault="003126D2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ED05FB2" w14:textId="3D8CC6A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5BBC3C96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600B17" w14:textId="5464345F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1B9652D7" w14:textId="054A1A3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70F4C1A4" w14:textId="7048D732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78B5B1FA" w14:textId="1C8926C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6D79B855" w14:textId="722691F7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1A18019" w14:textId="2CA47E44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3D95A498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6D29EC" w14:textId="2418543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79EE1DFE" w14:textId="08E2522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3F01A29E" w14:textId="4C325DDB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3CC85F4A" w14:textId="5BDAC2CC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6DFC7631" w14:textId="7D823996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94F2D9D" w14:textId="711ACFD8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2636765D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D83CC7" w14:textId="616CC040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72A064CC" w14:textId="15AB230F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0E47E365" w14:textId="11512881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76EB41C6" w14:textId="601F95D3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3A474FF3" w14:textId="701BE130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D30367" w14:textId="2BEAFDE4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762AB522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2678F80" w14:textId="0255D401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29F8E071" w14:textId="367F4C93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4BC718B4" w14:textId="5D08A03E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300BA070" w14:textId="2DD5618B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4916A382" w14:textId="66976B3A" w:rsidR="000C239E" w:rsidRPr="007E1850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48B7C42" w14:textId="7AA1CAB8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</w:tr>
      <w:tr w:rsidR="000C239E" w14:paraId="4BB8F1FE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73CC4A" w14:textId="26DD4AE2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7871254C" w14:textId="5B54E32F" w:rsidR="000C239E" w:rsidRPr="0019488B" w:rsidRDefault="000C239E" w:rsidP="0019488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27B0BC76" w14:textId="14C124EA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23ACB6A" w14:textId="6DB52872" w:rsidR="000C239E" w:rsidRPr="0019488B" w:rsidRDefault="000C239E" w:rsidP="0019488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649A8576" w14:textId="553AA972" w:rsidR="000C239E" w:rsidRPr="0019488B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6FEE58C" w14:textId="38504632" w:rsidR="000C239E" w:rsidRPr="007E1850" w:rsidRDefault="000C239E" w:rsidP="0019488B">
            <w:pPr>
              <w:jc w:val="center"/>
              <w:rPr>
                <w:rFonts w:ascii="宋体" w:hint="eastAsia"/>
              </w:rPr>
            </w:pPr>
          </w:p>
        </w:tc>
      </w:tr>
      <w:tr w:rsidR="00A80B92" w14:paraId="10481B30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2877B7" w14:textId="03971803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5885642C" w14:textId="56CC7F06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1060CAC6" w14:textId="0DC86DF9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6C4FB8C9" w14:textId="48317323" w:rsidR="00A80B92" w:rsidRPr="007E1850" w:rsidRDefault="00A80B92" w:rsidP="003126D2">
            <w:pPr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4970F353" w14:textId="279BF454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D339E2F" w14:textId="133A22A8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</w:tr>
      <w:tr w:rsidR="00A80B92" w14:paraId="27FB4096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7B710" w14:textId="77973304" w:rsidR="00A80B92" w:rsidRPr="0029584C" w:rsidRDefault="00A80B92" w:rsidP="003A182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60" w:type="dxa"/>
            <w:vAlign w:val="center"/>
          </w:tcPr>
          <w:p w14:paraId="0F46A440" w14:textId="073BE3AD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417F103" w14:textId="056AFC99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4585B7B0" w14:textId="1D9E003A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35E4AC3C" w14:textId="2308934D" w:rsidR="00A80B92" w:rsidRDefault="00A80B92" w:rsidP="003126D2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0B056B6" w14:textId="706CA671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01B06AE4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E9845E" w14:textId="51FE757A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5880E19" w14:textId="32917C00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F91A9F9" w14:textId="1F8AB5B5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232ADF0" w14:textId="02BC8A02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D47D364" w14:textId="528429A2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78558E6" w14:textId="333E19B3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46CD949A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015F8D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7BBA34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474B437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5C32636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41BE320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4F667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502FF1EA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CAA0D9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3899AEC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1090D67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353EEB3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5F93166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E9174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3FF9E77D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606B1C" w14:textId="77777777" w:rsidR="00A80B92" w:rsidRDefault="00A80B92" w:rsidP="003A1829">
            <w:pPr>
              <w:pStyle w:val="TOC1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121F7148" w14:textId="77777777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289D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3ADED85E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5B49968B" w14:textId="77777777" w:rsidR="00200AC5" w:rsidRPr="00A80B92" w:rsidRDefault="00200AC5">
      <w:pPr>
        <w:rPr>
          <w:rFonts w:hint="eastAsia"/>
        </w:rPr>
      </w:pPr>
    </w:p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2D818" w14:textId="77777777" w:rsidR="00486B8F" w:rsidRDefault="00486B8F">
      <w:r>
        <w:separator/>
      </w:r>
    </w:p>
  </w:endnote>
  <w:endnote w:type="continuationSeparator" w:id="0">
    <w:p w14:paraId="0C82AC7D" w14:textId="77777777" w:rsidR="00486B8F" w:rsidRDefault="0048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68485" w14:textId="77777777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1F418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B2E8" w14:textId="77777777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1042E" w14:textId="77777777" w:rsidR="00486B8F" w:rsidRDefault="00486B8F">
      <w:r>
        <w:separator/>
      </w:r>
    </w:p>
  </w:footnote>
  <w:footnote w:type="continuationSeparator" w:id="0">
    <w:p w14:paraId="1FE673CE" w14:textId="77777777" w:rsidR="00486B8F" w:rsidRDefault="00486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2E41B" w14:textId="07269B1C" w:rsidR="00CF0B41" w:rsidRDefault="003126D2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先启</w:t>
    </w:r>
    <w:r w:rsidR="00CF0B41"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F7FB3" w14:textId="77777777" w:rsidR="00CF0B41" w:rsidRDefault="00CF0B4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142DF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26D2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86B8F"/>
    <w:rsid w:val="00494016"/>
    <w:rsid w:val="004C13F1"/>
    <w:rsid w:val="004C3D9E"/>
    <w:rsid w:val="004D3A4A"/>
    <w:rsid w:val="004E4ED6"/>
    <w:rsid w:val="00534838"/>
    <w:rsid w:val="00541FA1"/>
    <w:rsid w:val="00576A87"/>
    <w:rsid w:val="005D250E"/>
    <w:rsid w:val="005E219E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902A7B"/>
    <w:rsid w:val="0094448D"/>
    <w:rsid w:val="00957160"/>
    <w:rsid w:val="0096355F"/>
    <w:rsid w:val="009B7D87"/>
    <w:rsid w:val="00A56A51"/>
    <w:rsid w:val="00A74425"/>
    <w:rsid w:val="00A80B92"/>
    <w:rsid w:val="00AB3A51"/>
    <w:rsid w:val="00AC2FB3"/>
    <w:rsid w:val="00B33715"/>
    <w:rsid w:val="00BB3FAF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9635F"/>
  <w15:chartTrackingRefBased/>
  <w15:docId w15:val="{34E5FDB0-0058-4C58-A66A-34E58C92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YDOSP-PMC-401_先启里程碑评审报告.docx</Template>
  <TotalTime>10</TotalTime>
  <Pages>4</Pages>
  <Words>270</Words>
  <Characters>1544</Characters>
  <Application>Microsoft Office Word</Application>
  <DocSecurity>0</DocSecurity>
  <Lines>12</Lines>
  <Paragraphs>3</Paragraphs>
  <ScaleCrop>false</ScaleCrop>
  <Company>四川华迪信息技术有限公司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Vide Jin</cp:lastModifiedBy>
  <cp:revision>4</cp:revision>
  <dcterms:created xsi:type="dcterms:W3CDTF">2020-07-09T21:44:00Z</dcterms:created>
  <dcterms:modified xsi:type="dcterms:W3CDTF">2020-07-09T21:54:00Z</dcterms:modified>
</cp:coreProperties>
</file>