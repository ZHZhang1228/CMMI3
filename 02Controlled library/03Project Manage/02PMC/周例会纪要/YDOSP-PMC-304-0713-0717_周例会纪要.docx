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159CC" w14:paraId="1C3232A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7D4E1C00" w14:textId="77777777" w:rsidR="002159CC" w:rsidRDefault="002159CC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159CC" w14:paraId="7B531C2B" w14:textId="77777777">
              <w:trPr>
                <w:trHeight w:val="248"/>
              </w:trPr>
              <w:tc>
                <w:tcPr>
                  <w:tcW w:w="1409" w:type="dxa"/>
                </w:tcPr>
                <w:p w14:paraId="389520BD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4C15CC80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536AA311" w14:textId="77777777">
              <w:trPr>
                <w:trHeight w:val="341"/>
              </w:trPr>
              <w:tc>
                <w:tcPr>
                  <w:tcW w:w="1409" w:type="dxa"/>
                </w:tcPr>
                <w:p w14:paraId="3E6C9D60" w14:textId="77777777" w:rsidR="002159CC" w:rsidRDefault="002159C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67DE3A2C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  <w:tr w:rsidR="002159CC" w14:paraId="18764B47" w14:textId="77777777">
              <w:trPr>
                <w:trHeight w:val="262"/>
              </w:trPr>
              <w:tc>
                <w:tcPr>
                  <w:tcW w:w="1409" w:type="dxa"/>
                </w:tcPr>
                <w:p w14:paraId="3CFEB165" w14:textId="77777777" w:rsidR="002159CC" w:rsidRDefault="002159C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1E850F4" w14:textId="77777777" w:rsidR="002159CC" w:rsidRDefault="002159CC">
                  <w:pPr>
                    <w:rPr>
                      <w:b/>
                    </w:rPr>
                  </w:pPr>
                </w:p>
              </w:tc>
            </w:tr>
          </w:tbl>
          <w:p w14:paraId="0D32A3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C3EF5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9C1584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3C7A7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3EF05E4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3C1ECD3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A70AD6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575F5A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2F1CE98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18F8152" w14:textId="77777777" w:rsidR="002159CC" w:rsidRDefault="002159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9611A68" w14:textId="45F6E13C" w:rsidR="00BF03FB" w:rsidRDefault="00391A82" w:rsidP="00BF03FB">
            <w:pPr>
              <w:pStyle w:val="a6"/>
              <w:rPr>
                <w:sz w:val="24"/>
              </w:rPr>
            </w:pPr>
            <w:r>
              <w:rPr>
                <w:sz w:val="24"/>
              </w:rPr>
              <w:t>HD-YDZX-</w:t>
            </w:r>
            <w:r>
              <w:rPr>
                <w:rFonts w:hint="eastAsia"/>
                <w:sz w:val="24"/>
              </w:rPr>
              <w:t>200001</w:t>
            </w:r>
          </w:p>
          <w:p w14:paraId="6D3EC5AB" w14:textId="77777777" w:rsidR="00AE1917" w:rsidRPr="00AE1917" w:rsidRDefault="00052A0E" w:rsidP="00AE1917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云迪</w:t>
            </w:r>
            <w:r w:rsidR="00AE1917">
              <w:rPr>
                <w:rFonts w:hint="eastAsia"/>
                <w:sz w:val="44"/>
              </w:rPr>
              <w:t>在线网络学习平台</w:t>
            </w:r>
          </w:p>
        </w:tc>
      </w:tr>
      <w:tr w:rsidR="002159CC" w14:paraId="7EB7CE4C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CCECC9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</w:p>
          <w:p w14:paraId="348ADFF2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EBE17C3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DA26D4D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0B481E88" w14:textId="77777777" w:rsidR="002159CC" w:rsidRDefault="002159C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68C80F1C" w14:textId="6080709E" w:rsidR="002159CC" w:rsidRPr="00E12F9A" w:rsidRDefault="002159CC">
            <w:pPr>
              <w:jc w:val="both"/>
              <w:rPr>
                <w:rFonts w:hAnsi="宋体"/>
                <w:b/>
                <w:bCs/>
                <w:szCs w:val="21"/>
              </w:rPr>
            </w:pPr>
            <w:r w:rsidRPr="00E12F9A">
              <w:rPr>
                <w:rFonts w:hAnsi="宋体"/>
                <w:b/>
                <w:bCs/>
                <w:szCs w:val="21"/>
              </w:rPr>
              <w:fldChar w:fldCharType="begin"/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DOCPROPERTY "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文档编号</w:instrText>
            </w:r>
            <w:r w:rsidRPr="00E12F9A">
              <w:rPr>
                <w:rFonts w:hAnsi="宋体" w:hint="eastAsia"/>
                <w:b/>
                <w:bCs/>
                <w:szCs w:val="21"/>
              </w:rPr>
              <w:instrText>"  \* MERGEFORMAT</w:instrText>
            </w:r>
            <w:r w:rsidRPr="00E12F9A">
              <w:rPr>
                <w:rFonts w:hAnsi="宋体"/>
                <w:b/>
                <w:bCs/>
                <w:szCs w:val="21"/>
              </w:rPr>
              <w:instrText xml:space="preserve"> </w:instrText>
            </w:r>
            <w:r w:rsidRPr="00E12F9A">
              <w:rPr>
                <w:rFonts w:hAnsi="宋体"/>
                <w:b/>
                <w:bCs/>
                <w:szCs w:val="21"/>
              </w:rPr>
              <w:fldChar w:fldCharType="separate"/>
            </w:r>
            <w:r w:rsidR="00080D9B" w:rsidRPr="00E12F9A">
              <w:rPr>
                <w:rFonts w:hAnsi="宋体" w:hint="eastAsia"/>
                <w:b/>
                <w:bCs/>
                <w:szCs w:val="21"/>
              </w:rPr>
              <w:t>文档属性名称</w:t>
            </w:r>
            <w:r w:rsidRPr="00E12F9A">
              <w:rPr>
                <w:rFonts w:hAnsi="宋体"/>
                <w:b/>
                <w:bCs/>
                <w:szCs w:val="21"/>
              </w:rPr>
              <w:fldChar w:fldCharType="end"/>
            </w:r>
            <w:r w:rsidRPr="00E12F9A">
              <w:rPr>
                <w:rFonts w:hAnsi="宋体" w:hint="eastAsia"/>
                <w:b/>
                <w:bCs/>
                <w:szCs w:val="21"/>
              </w:rPr>
              <w:t>：</w:t>
            </w:r>
          </w:p>
          <w:p w14:paraId="5DF89EDB" w14:textId="4E86E449" w:rsidR="002159CC" w:rsidRDefault="00A01094" w:rsidP="00A01094">
            <w:pPr>
              <w:pStyle w:val="TableRow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&lt;YDOSP-PMC-</w:t>
            </w:r>
            <w:r w:rsidR="00BC5C65">
              <w:rPr>
                <w:rFonts w:ascii="宋体" w:hAnsi="宋体" w:cs="Arial" w:hint="eastAsia"/>
                <w:b w:val="0"/>
                <w:bCs/>
              </w:rPr>
              <w:t>30</w:t>
            </w:r>
            <w:r w:rsidR="00391A82">
              <w:rPr>
                <w:rFonts w:ascii="宋体" w:hAnsi="宋体" w:cs="Arial" w:hint="eastAsia"/>
                <w:b w:val="0"/>
                <w:bCs/>
              </w:rPr>
              <w:t>4</w:t>
            </w:r>
            <w:r>
              <w:rPr>
                <w:rFonts w:ascii="宋体" w:hAnsi="宋体" w:cs="Arial"/>
                <w:b w:val="0"/>
                <w:bCs/>
              </w:rPr>
              <w:t>&gt;</w:t>
            </w:r>
          </w:p>
          <w:p w14:paraId="25F310CD" w14:textId="77777777" w:rsidR="002159CC" w:rsidRDefault="002159C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8D848C2" w14:textId="77777777" w:rsidR="002159CC" w:rsidRDefault="00A01094">
            <w:pPr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中北</w:t>
            </w:r>
            <w:r>
              <w:rPr>
                <w:rFonts w:cs="Arial" w:hint="eastAsia"/>
                <w:szCs w:val="21"/>
              </w:rPr>
              <w:t>5</w:t>
            </w:r>
            <w:r>
              <w:rPr>
                <w:rFonts w:cs="Arial" w:hint="eastAsia"/>
                <w:szCs w:val="21"/>
              </w:rPr>
              <w:t>组</w:t>
            </w:r>
          </w:p>
        </w:tc>
        <w:tc>
          <w:tcPr>
            <w:tcW w:w="7018" w:type="dxa"/>
          </w:tcPr>
          <w:p w14:paraId="1C6C34D6" w14:textId="77777777" w:rsidR="002159CC" w:rsidRDefault="002159CC">
            <w:pPr>
              <w:pStyle w:val="a5"/>
              <w:rPr>
                <w:sz w:val="10"/>
                <w:szCs w:val="48"/>
              </w:rPr>
            </w:pPr>
          </w:p>
          <w:p w14:paraId="7E33C10B" w14:textId="77777777" w:rsidR="00BF03FB" w:rsidRDefault="00BF03FB" w:rsidP="00BF03FB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 w14:paraId="2281B1E4" w14:textId="77777777" w:rsidR="00BF03FB" w:rsidRDefault="00BF03FB" w:rsidP="00F04F1D">
            <w:pPr>
              <w:pStyle w:val="a6"/>
              <w:jc w:val="left"/>
              <w:rPr>
                <w:bCs w:val="0"/>
                <w:sz w:val="24"/>
                <w:szCs w:val="28"/>
              </w:rPr>
            </w:pPr>
          </w:p>
          <w:p w14:paraId="64924B12" w14:textId="77777777" w:rsidR="002159CC" w:rsidRDefault="002159CC">
            <w:pPr>
              <w:jc w:val="center"/>
              <w:rPr>
                <w:sz w:val="28"/>
                <w:szCs w:val="28"/>
              </w:rPr>
            </w:pPr>
          </w:p>
          <w:p w14:paraId="5B56EA2C" w14:textId="77777777" w:rsidR="002159CC" w:rsidRDefault="002159C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306284C2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17316">
              <w:rPr>
                <w:rFonts w:hAnsi="宋体" w:hint="eastAsia"/>
                <w:sz w:val="30"/>
                <w:szCs w:val="30"/>
              </w:rPr>
              <w:t>中北</w:t>
            </w:r>
            <w:r w:rsidR="00052A0E">
              <w:rPr>
                <w:rFonts w:hAnsi="宋体" w:hint="eastAsia"/>
                <w:sz w:val="30"/>
                <w:szCs w:val="30"/>
              </w:rPr>
              <w:t>5</w:t>
            </w:r>
            <w:r w:rsidR="00052A0E">
              <w:rPr>
                <w:rFonts w:hAnsi="宋体" w:hint="eastAsia"/>
                <w:sz w:val="30"/>
                <w:szCs w:val="30"/>
              </w:rPr>
              <w:t>组</w:t>
            </w:r>
          </w:p>
          <w:p w14:paraId="4E8BDA19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663ABFD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052A0E">
              <w:rPr>
                <w:rFonts w:hAnsi="宋体" w:hint="eastAsia"/>
                <w:sz w:val="30"/>
                <w:szCs w:val="30"/>
              </w:rPr>
              <w:t>靳睿晨</w:t>
            </w:r>
          </w:p>
          <w:p w14:paraId="76DE248B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32CE45A" w14:textId="08DEADCB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052A0E">
              <w:rPr>
                <w:rFonts w:hAnsi="宋体" w:hint="eastAsia"/>
                <w:sz w:val="30"/>
                <w:szCs w:val="30"/>
              </w:rPr>
              <w:t>2020</w:t>
            </w:r>
            <w:r w:rsidR="008E1A15">
              <w:rPr>
                <w:rFonts w:hAnsi="宋体" w:hint="eastAsia"/>
                <w:sz w:val="30"/>
                <w:szCs w:val="30"/>
              </w:rPr>
              <w:t>07</w:t>
            </w:r>
            <w:r w:rsidR="00391A82">
              <w:rPr>
                <w:rFonts w:hAnsi="宋体" w:hint="eastAsia"/>
                <w:sz w:val="30"/>
                <w:szCs w:val="30"/>
              </w:rPr>
              <w:t>17</w:t>
            </w:r>
          </w:p>
          <w:p w14:paraId="2C413447" w14:textId="77777777" w:rsidR="00BF03FB" w:rsidRDefault="00BF03FB">
            <w:pPr>
              <w:rPr>
                <w:rFonts w:hAnsi="宋体"/>
                <w:sz w:val="30"/>
                <w:szCs w:val="30"/>
              </w:rPr>
            </w:pPr>
          </w:p>
          <w:p w14:paraId="5C7F4AA1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B26818">
              <w:rPr>
                <w:rFonts w:hAnsi="宋体" w:hint="eastAsia"/>
                <w:color w:val="000000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A5EDD3B" w14:textId="77777777" w:rsidR="002159CC" w:rsidRDefault="002159C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4459D2A3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44F2858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26F8EBAD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</w:p>
          <w:p w14:paraId="367613B4" w14:textId="77777777" w:rsidR="002159CC" w:rsidRDefault="002159CC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</w:p>
          <w:p w14:paraId="6ADEC1A5" w14:textId="77777777" w:rsidR="002159CC" w:rsidRDefault="002159CC">
            <w:pPr>
              <w:rPr>
                <w:rFonts w:cs="Arial"/>
              </w:rPr>
            </w:pPr>
          </w:p>
        </w:tc>
      </w:tr>
      <w:tr w:rsidR="002159CC" w14:paraId="6874A93B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C724772" w14:textId="77777777" w:rsidR="002159CC" w:rsidRDefault="002159CC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772BDAC5" w14:textId="33143B12" w:rsidR="002159CC" w:rsidRDefault="00080D9B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792295" wp14:editId="77EBFB4A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2B67" w14:textId="77777777" w:rsidR="002159CC" w:rsidRDefault="002159CC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68C6E8A1" w14:textId="77777777" w:rsidR="002159CC" w:rsidRDefault="002159CC">
      <w:pPr>
        <w:rPr>
          <w:rFonts w:hAnsi="宋体"/>
          <w:b/>
          <w:bCs/>
          <w:sz w:val="24"/>
        </w:rPr>
      </w:pPr>
    </w:p>
    <w:p w14:paraId="31D75D01" w14:textId="77777777" w:rsidR="002159CC" w:rsidRDefault="002159CC">
      <w:pPr>
        <w:rPr>
          <w:rFonts w:hAnsi="宋体"/>
          <w:b/>
          <w:bCs/>
          <w:sz w:val="24"/>
        </w:rPr>
      </w:pPr>
    </w:p>
    <w:p w14:paraId="2E17B426" w14:textId="77777777" w:rsidR="00DD3826" w:rsidRDefault="00DD3826">
      <w:pPr>
        <w:rPr>
          <w:rFonts w:hAnsi="宋体"/>
          <w:b/>
          <w:bCs/>
          <w:sz w:val="24"/>
        </w:rPr>
      </w:pPr>
    </w:p>
    <w:p w14:paraId="5E66E5E7" w14:textId="77777777" w:rsidR="002159CC" w:rsidRDefault="002159CC" w:rsidP="00BF03FB">
      <w:pPr>
        <w:rPr>
          <w:rFonts w:ascii="黑体" w:eastAsia="黑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5E2314" w:rsidRPr="007C23DB" w14:paraId="78ECC0A3" w14:textId="77777777" w:rsidTr="00C31042">
        <w:trPr>
          <w:jc w:val="center"/>
        </w:trPr>
        <w:tc>
          <w:tcPr>
            <w:tcW w:w="8522" w:type="dxa"/>
            <w:gridSpan w:val="6"/>
            <w:shd w:val="clear" w:color="auto" w:fill="B3B3B3"/>
          </w:tcPr>
          <w:p w14:paraId="2C8EAF6D" w14:textId="77777777" w:rsidR="005E2314" w:rsidRPr="007C23DB" w:rsidRDefault="005E2314" w:rsidP="00C31042">
            <w:pPr>
              <w:rPr>
                <w:b/>
                <w:sz w:val="32"/>
                <w:szCs w:val="32"/>
              </w:rPr>
            </w:pPr>
            <w:r w:rsidRPr="007C23DB">
              <w:rPr>
                <w:rFonts w:hint="eastAsia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5E2314" w14:paraId="3AEB90B9" w14:textId="77777777" w:rsidTr="00C31042">
        <w:trPr>
          <w:jc w:val="center"/>
        </w:trPr>
        <w:tc>
          <w:tcPr>
            <w:tcW w:w="1420" w:type="dxa"/>
            <w:shd w:val="clear" w:color="auto" w:fill="B3B3B3"/>
          </w:tcPr>
          <w:p w14:paraId="2DA71777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日期</w:t>
            </w:r>
          </w:p>
          <w:p w14:paraId="7E3BF995" w14:textId="77777777" w:rsidR="005E2314" w:rsidRDefault="005E2314" w:rsidP="00C31042">
            <w:r w:rsidRPr="007C23DB"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</w:tcPr>
          <w:p w14:paraId="5DE2C2A9" w14:textId="43207848" w:rsidR="005E2314" w:rsidRDefault="00052A0E" w:rsidP="00C31042">
            <w:r>
              <w:rPr>
                <w:rFonts w:hint="eastAsia"/>
              </w:rPr>
              <w:t>2020</w:t>
            </w:r>
            <w:r w:rsidR="008E1A15">
              <w:rPr>
                <w:rFonts w:hint="eastAsia"/>
              </w:rPr>
              <w:t>07</w:t>
            </w:r>
            <w:r w:rsidR="00391A82">
              <w:rPr>
                <w:rFonts w:hint="eastAsia"/>
              </w:rPr>
              <w:t>17</w:t>
            </w:r>
          </w:p>
        </w:tc>
        <w:tc>
          <w:tcPr>
            <w:tcW w:w="1420" w:type="dxa"/>
            <w:shd w:val="clear" w:color="auto" w:fill="B3B3B3"/>
          </w:tcPr>
          <w:p w14:paraId="5F52BF36" w14:textId="77777777" w:rsidR="005E2314" w:rsidRPr="007C23DB" w:rsidRDefault="005E2314" w:rsidP="00C31042">
            <w:pPr>
              <w:rPr>
                <w:b/>
              </w:rPr>
            </w:pPr>
            <w:r w:rsidRPr="007C23DB">
              <w:rPr>
                <w:rFonts w:hint="eastAsia"/>
                <w:b/>
              </w:rPr>
              <w:t>时间</w:t>
            </w:r>
          </w:p>
          <w:p w14:paraId="047E5117" w14:textId="77777777" w:rsidR="005E2314" w:rsidRDefault="005E2314" w:rsidP="00C31042">
            <w:r w:rsidRPr="007C23DB"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</w:tcPr>
          <w:p w14:paraId="7CF983FE" w14:textId="0DC50D79" w:rsidR="005E2314" w:rsidRDefault="00052A0E" w:rsidP="00C31042">
            <w:r>
              <w:rPr>
                <w:rFonts w:hint="eastAsia"/>
              </w:rPr>
              <w:t>1</w:t>
            </w:r>
            <w:r w:rsidR="00E12F9A">
              <w:rPr>
                <w:rFonts w:hint="eastAsia"/>
              </w:rPr>
              <w:t>9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  <w:tc>
          <w:tcPr>
            <w:tcW w:w="1421" w:type="dxa"/>
          </w:tcPr>
          <w:p w14:paraId="0B49A0A9" w14:textId="77777777" w:rsidR="005E2314" w:rsidRPr="007C23DB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地点</w:t>
            </w:r>
          </w:p>
          <w:p w14:paraId="22A530C3" w14:textId="77777777" w:rsidR="005E2314" w:rsidRDefault="005E2314" w:rsidP="00C31042">
            <w:pPr>
              <w:shd w:val="clear" w:color="auto" w:fill="B3B3B3"/>
              <w:rPr>
                <w:b/>
              </w:rPr>
            </w:pPr>
            <w:r w:rsidRPr="007C23DB">
              <w:rPr>
                <w:rFonts w:hint="eastAsia"/>
                <w:b/>
              </w:rPr>
              <w:t>ADD.</w:t>
            </w:r>
          </w:p>
          <w:p w14:paraId="364C799D" w14:textId="77777777" w:rsidR="005E2314" w:rsidRDefault="005E2314" w:rsidP="00C31042">
            <w:pPr>
              <w:shd w:val="clear" w:color="auto" w:fill="B3B3B3"/>
            </w:pPr>
          </w:p>
        </w:tc>
        <w:tc>
          <w:tcPr>
            <w:tcW w:w="1421" w:type="dxa"/>
          </w:tcPr>
          <w:p w14:paraId="2EE24E88" w14:textId="77777777" w:rsidR="005E2314" w:rsidRDefault="00052A0E" w:rsidP="00C31042">
            <w:r>
              <w:rPr>
                <w:rFonts w:hint="eastAsia"/>
              </w:rPr>
              <w:t>线上</w:t>
            </w:r>
          </w:p>
        </w:tc>
      </w:tr>
      <w:tr w:rsidR="005E2314" w:rsidRPr="007C23DB" w14:paraId="1819351B" w14:textId="77777777" w:rsidTr="00C31042">
        <w:trPr>
          <w:jc w:val="center"/>
        </w:trPr>
        <w:tc>
          <w:tcPr>
            <w:tcW w:w="8522" w:type="dxa"/>
            <w:gridSpan w:val="6"/>
          </w:tcPr>
          <w:p w14:paraId="7A1BD076" w14:textId="7CE79ACA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主题：</w:t>
            </w:r>
            <w:r w:rsidR="00E12F9A">
              <w:rPr>
                <w:rFonts w:hint="eastAsia"/>
                <w:b/>
                <w:sz w:val="28"/>
                <w:szCs w:val="28"/>
              </w:rPr>
              <w:t>Y</w:t>
            </w:r>
            <w:r w:rsidR="00E12F9A">
              <w:rPr>
                <w:b/>
                <w:sz w:val="28"/>
                <w:szCs w:val="28"/>
              </w:rPr>
              <w:t>DOSP</w:t>
            </w:r>
            <w:r w:rsidR="00391A82">
              <w:rPr>
                <w:rFonts w:hint="eastAsia"/>
                <w:b/>
                <w:sz w:val="28"/>
                <w:szCs w:val="28"/>
              </w:rPr>
              <w:t>构建阶段第一周总结</w:t>
            </w:r>
            <w:r w:rsidR="00391A82" w:rsidRPr="005E231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E2314" w:rsidRPr="007C23DB" w14:paraId="176993DA" w14:textId="77777777" w:rsidTr="00C31042">
        <w:trPr>
          <w:jc w:val="center"/>
        </w:trPr>
        <w:tc>
          <w:tcPr>
            <w:tcW w:w="8522" w:type="dxa"/>
            <w:gridSpan w:val="6"/>
          </w:tcPr>
          <w:p w14:paraId="1A171890" w14:textId="77777777" w:rsidR="00FE781C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主持人：</w:t>
            </w:r>
            <w:r w:rsidR="00052A0E">
              <w:rPr>
                <w:rFonts w:hint="eastAsia"/>
                <w:b/>
                <w:sz w:val="28"/>
                <w:szCs w:val="28"/>
              </w:rPr>
              <w:t>靳睿晨</w:t>
            </w:r>
          </w:p>
          <w:p w14:paraId="0316184B" w14:textId="77777777" w:rsidR="005E2314" w:rsidRPr="005E2314" w:rsidRDefault="005E2314" w:rsidP="00C31042">
            <w:pPr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出席者：</w:t>
            </w:r>
            <w:r w:rsidR="00052A0E">
              <w:rPr>
                <w:rFonts w:hint="eastAsia"/>
                <w:b/>
                <w:sz w:val="28"/>
                <w:szCs w:val="28"/>
              </w:rPr>
              <w:t>薛博文、樊帜伟、张振华、郝欣哲</w:t>
            </w:r>
          </w:p>
          <w:p w14:paraId="01AEAFC5" w14:textId="77777777" w:rsidR="005E2314" w:rsidRDefault="005E2314" w:rsidP="00C31042">
            <w:pPr>
              <w:rPr>
                <w:b/>
              </w:rPr>
            </w:pPr>
          </w:p>
          <w:p w14:paraId="2599C6BA" w14:textId="77777777" w:rsidR="005E2314" w:rsidRPr="007C23DB" w:rsidRDefault="005E2314" w:rsidP="00C31042">
            <w:pPr>
              <w:rPr>
                <w:b/>
              </w:rPr>
            </w:pPr>
          </w:p>
        </w:tc>
      </w:tr>
      <w:tr w:rsidR="005E2314" w:rsidRPr="006E4C2A" w14:paraId="5F3B82B3" w14:textId="77777777" w:rsidTr="00C31042">
        <w:trPr>
          <w:trHeight w:val="10424"/>
          <w:jc w:val="center"/>
        </w:trPr>
        <w:tc>
          <w:tcPr>
            <w:tcW w:w="8522" w:type="dxa"/>
            <w:gridSpan w:val="6"/>
          </w:tcPr>
          <w:p w14:paraId="4859CC90" w14:textId="77777777" w:rsidR="00052A0E" w:rsidRDefault="005E2314" w:rsidP="005E2314">
            <w:pPr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5E2314">
              <w:rPr>
                <w:rFonts w:hint="eastAsia"/>
                <w:b/>
                <w:sz w:val="28"/>
                <w:szCs w:val="28"/>
              </w:rPr>
              <w:t>会议内容：</w:t>
            </w:r>
          </w:p>
          <w:p w14:paraId="59FC351D" w14:textId="20D21BC4" w:rsidR="00E12F9A" w:rsidRPr="008E1A15" w:rsidRDefault="00E12F9A" w:rsidP="008E1A15">
            <w:pPr>
              <w:rPr>
                <w:sz w:val="28"/>
                <w:szCs w:val="28"/>
              </w:rPr>
            </w:pPr>
          </w:p>
          <w:p w14:paraId="2B53C38F" w14:textId="38575A9A" w:rsidR="00391A82" w:rsidRPr="00391A82" w:rsidRDefault="00391A82" w:rsidP="00391A82">
            <w:pPr>
              <w:pStyle w:val="af7"/>
              <w:numPr>
                <w:ilvl w:val="0"/>
                <w:numId w:val="30"/>
              </w:numPr>
              <w:ind w:firstLineChars="0"/>
              <w:jc w:val="both"/>
              <w:rPr>
                <w:sz w:val="28"/>
                <w:szCs w:val="28"/>
              </w:rPr>
            </w:pPr>
            <w:r w:rsidRPr="00391A82">
              <w:rPr>
                <w:rFonts w:hint="eastAsia"/>
                <w:sz w:val="28"/>
                <w:szCs w:val="28"/>
              </w:rPr>
              <w:t>本周学习内容交流</w:t>
            </w:r>
          </w:p>
          <w:p w14:paraId="55E47488" w14:textId="0313CD8A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avaSE</w:t>
            </w:r>
            <w:r>
              <w:rPr>
                <w:rFonts w:hint="eastAsia"/>
                <w:sz w:val="28"/>
                <w:szCs w:val="28"/>
              </w:rPr>
              <w:t>基础版本</w:t>
            </w:r>
          </w:p>
          <w:p w14:paraId="4E53E20C" w14:textId="2BD2B3A0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DE </w:t>
            </w:r>
            <w:r>
              <w:rPr>
                <w:rFonts w:hint="eastAsia"/>
                <w:sz w:val="28"/>
                <w:szCs w:val="28"/>
              </w:rPr>
              <w:t>eclipse</w:t>
            </w:r>
            <w:r>
              <w:rPr>
                <w:rFonts w:hint="eastAsia"/>
                <w:sz w:val="28"/>
                <w:szCs w:val="28"/>
              </w:rPr>
              <w:t>工具的安装使用，断点调试，</w:t>
            </w:r>
            <w:r>
              <w:rPr>
                <w:rFonts w:hint="eastAsia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nit</w:t>
            </w:r>
            <w:r>
              <w:rPr>
                <w:rFonts w:hint="eastAsia"/>
                <w:sz w:val="28"/>
                <w:szCs w:val="28"/>
              </w:rPr>
              <w:t>单元测试</w:t>
            </w:r>
          </w:p>
          <w:p w14:paraId="2F960B0A" w14:textId="0C06445F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常用类</w:t>
            </w:r>
          </w:p>
          <w:p w14:paraId="677998F9" w14:textId="3ED5B731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正则表达式</w:t>
            </w:r>
          </w:p>
          <w:p w14:paraId="27E1AD2B" w14:textId="43B7610C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集合</w:t>
            </w:r>
          </w:p>
          <w:p w14:paraId="6D12EA50" w14:textId="2712063E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泛型</w:t>
            </w:r>
          </w:p>
          <w:p w14:paraId="798639EF" w14:textId="1983092C" w:rsid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</w:t>
            </w:r>
          </w:p>
          <w:p w14:paraId="530393D5" w14:textId="1DB2B49B" w:rsidR="00391A82" w:rsidRPr="00391A82" w:rsidRDefault="00391A82" w:rsidP="00391A82">
            <w:pPr>
              <w:pStyle w:val="af7"/>
              <w:numPr>
                <w:ilvl w:val="0"/>
                <w:numId w:val="31"/>
              </w:numPr>
              <w:ind w:firstLineChars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O</w:t>
            </w:r>
          </w:p>
          <w:p w14:paraId="10CAD1DA" w14:textId="66C193E6" w:rsidR="008E1A15" w:rsidRDefault="008E1A15" w:rsidP="008E1A15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作业总结</w:t>
            </w:r>
          </w:p>
          <w:p w14:paraId="5E216A43" w14:textId="0E0716B2" w:rsidR="008E1A15" w:rsidRP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</w:t>
            </w:r>
            <w:r w:rsidR="007B00E3">
              <w:rPr>
                <w:rFonts w:hint="eastAsia"/>
                <w:sz w:val="28"/>
                <w:szCs w:val="28"/>
              </w:rPr>
              <w:t>713</w:t>
            </w:r>
          </w:p>
          <w:p w14:paraId="04DCC04E" w14:textId="0D3D1154" w:rsidR="008E1A15" w:rsidRPr="008E1A15" w:rsidRDefault="008E1A15" w:rsidP="007B00E3">
            <w:pPr>
              <w:jc w:val="both"/>
              <w:rPr>
                <w:sz w:val="28"/>
                <w:szCs w:val="28"/>
              </w:rPr>
            </w:pPr>
            <w:r w:rsidRPr="008E1A15">
              <w:rPr>
                <w:rFonts w:hint="eastAsia"/>
                <w:sz w:val="28"/>
                <w:szCs w:val="28"/>
              </w:rPr>
              <w:t>1</w:t>
            </w:r>
            <w:r w:rsidRPr="008E1A15">
              <w:rPr>
                <w:rFonts w:hint="eastAsia"/>
                <w:sz w:val="28"/>
                <w:szCs w:val="28"/>
              </w:rPr>
              <w:t>、</w:t>
            </w:r>
            <w:r w:rsidR="007B00E3">
              <w:rPr>
                <w:rFonts w:hint="eastAsia"/>
                <w:sz w:val="28"/>
                <w:szCs w:val="28"/>
              </w:rPr>
              <w:t>安装</w:t>
            </w:r>
            <w:r w:rsidR="007B00E3">
              <w:rPr>
                <w:rFonts w:hint="eastAsia"/>
                <w:sz w:val="28"/>
                <w:szCs w:val="28"/>
              </w:rPr>
              <w:t>eclipse</w:t>
            </w:r>
            <w:r w:rsidR="007B00E3">
              <w:rPr>
                <w:rFonts w:hint="eastAsia"/>
                <w:sz w:val="28"/>
                <w:szCs w:val="28"/>
              </w:rPr>
              <w:t>并简单使用，断点调试，</w:t>
            </w:r>
            <w:r w:rsidR="007B00E3">
              <w:rPr>
                <w:rFonts w:hint="eastAsia"/>
                <w:sz w:val="28"/>
                <w:szCs w:val="28"/>
              </w:rPr>
              <w:t>Junit</w:t>
            </w:r>
            <w:r w:rsidR="007B00E3">
              <w:rPr>
                <w:rFonts w:hint="eastAsia"/>
                <w:sz w:val="28"/>
                <w:szCs w:val="28"/>
              </w:rPr>
              <w:t>单元测试</w:t>
            </w:r>
          </w:p>
          <w:p w14:paraId="23CA247D" w14:textId="32232938" w:rsidR="008E1A15" w:rsidRPr="008E1A15" w:rsidRDefault="008E1A15" w:rsidP="008E1A15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</w:t>
            </w:r>
            <w:r w:rsidR="007B00E3">
              <w:rPr>
                <w:rFonts w:hint="eastAsia"/>
                <w:sz w:val="28"/>
                <w:szCs w:val="28"/>
              </w:rPr>
              <w:t>714</w:t>
            </w:r>
          </w:p>
          <w:p w14:paraId="76F59DD5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1</w:t>
            </w:r>
            <w:r w:rsidRPr="007B00E3">
              <w:rPr>
                <w:rFonts w:hint="eastAsia"/>
                <w:sz w:val="28"/>
                <w:szCs w:val="28"/>
              </w:rPr>
              <w:t>、完成上述编码训练</w:t>
            </w:r>
          </w:p>
          <w:p w14:paraId="47B4E06D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2</w:t>
            </w:r>
            <w:r w:rsidRPr="007B00E3">
              <w:rPr>
                <w:rFonts w:hint="eastAsia"/>
                <w:sz w:val="28"/>
                <w:szCs w:val="28"/>
              </w:rPr>
              <w:t>、比较</w:t>
            </w:r>
            <w:r w:rsidRPr="007B00E3">
              <w:rPr>
                <w:rFonts w:hint="eastAsia"/>
                <w:sz w:val="28"/>
                <w:szCs w:val="28"/>
              </w:rPr>
              <w:t>Math.random</w:t>
            </w:r>
            <w:r w:rsidRPr="007B00E3">
              <w:rPr>
                <w:rFonts w:hint="eastAsia"/>
                <w:sz w:val="28"/>
                <w:szCs w:val="28"/>
              </w:rPr>
              <w:t>（）与</w:t>
            </w:r>
            <w:r w:rsidRPr="007B00E3">
              <w:rPr>
                <w:rFonts w:hint="eastAsia"/>
                <w:sz w:val="28"/>
                <w:szCs w:val="28"/>
              </w:rPr>
              <w:t>Random</w:t>
            </w:r>
            <w:r w:rsidRPr="007B00E3">
              <w:rPr>
                <w:rFonts w:hint="eastAsia"/>
                <w:sz w:val="28"/>
                <w:szCs w:val="28"/>
              </w:rPr>
              <w:t>类</w:t>
            </w:r>
          </w:p>
          <w:p w14:paraId="13F5F7C0" w14:textId="77777777" w:rsidR="007B00E3" w:rsidRDefault="007B00E3" w:rsidP="007B00E3">
            <w:pPr>
              <w:jc w:val="both"/>
              <w:rPr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3</w:t>
            </w:r>
            <w:r w:rsidRPr="007B00E3">
              <w:rPr>
                <w:rFonts w:hint="eastAsia"/>
                <w:sz w:val="28"/>
                <w:szCs w:val="28"/>
              </w:rPr>
              <w:t>、谈谈自己的认识：正则表达式在项目开发中的作用。</w:t>
            </w:r>
          </w:p>
          <w:p w14:paraId="5739407D" w14:textId="07DA08AA" w:rsidR="008E1A15" w:rsidRPr="008E1A15" w:rsidRDefault="008E1A15" w:rsidP="007B00E3">
            <w:pPr>
              <w:jc w:val="both"/>
              <w:rPr>
                <w:sz w:val="28"/>
                <w:szCs w:val="28"/>
              </w:rPr>
            </w:pPr>
            <w:r w:rsidRPr="008E1A15">
              <w:rPr>
                <w:sz w:val="28"/>
                <w:szCs w:val="28"/>
              </w:rPr>
              <w:t>07</w:t>
            </w:r>
            <w:r w:rsidR="007B00E3">
              <w:rPr>
                <w:rFonts w:hint="eastAsia"/>
                <w:sz w:val="28"/>
                <w:szCs w:val="28"/>
              </w:rPr>
              <w:t>15</w:t>
            </w:r>
          </w:p>
          <w:p w14:paraId="542AE956" w14:textId="77777777" w:rsidR="007B00E3" w:rsidRDefault="007B00E3" w:rsidP="008E1A15">
            <w:pPr>
              <w:jc w:val="both"/>
              <w:rPr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完成当天的所有代码示例</w:t>
            </w:r>
          </w:p>
          <w:p w14:paraId="03457BAA" w14:textId="6B8CDD39" w:rsidR="008E1A15" w:rsidRDefault="007B00E3" w:rsidP="008E1A15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异常相关作业：</w:t>
            </w:r>
          </w:p>
          <w:p w14:paraId="54564AD3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1</w:t>
            </w:r>
            <w:r w:rsidRPr="007B00E3">
              <w:rPr>
                <w:rFonts w:hint="eastAsia"/>
                <w:sz w:val="28"/>
                <w:szCs w:val="28"/>
              </w:rPr>
              <w:t>、简述什么是异常、异常的继承体系？</w:t>
            </w:r>
          </w:p>
          <w:p w14:paraId="0D8160CA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2</w:t>
            </w:r>
            <w:r w:rsidRPr="007B00E3">
              <w:rPr>
                <w:rFonts w:hint="eastAsia"/>
                <w:sz w:val="28"/>
                <w:szCs w:val="28"/>
              </w:rPr>
              <w:t>、简述异常的处理方式？</w:t>
            </w:r>
          </w:p>
          <w:p w14:paraId="376ADA95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3</w:t>
            </w:r>
            <w:r w:rsidRPr="007B00E3">
              <w:rPr>
                <w:rFonts w:hint="eastAsia"/>
                <w:sz w:val="28"/>
                <w:szCs w:val="28"/>
              </w:rPr>
              <w:t>、</w:t>
            </w:r>
            <w:r w:rsidRPr="007B00E3">
              <w:rPr>
                <w:rFonts w:hint="eastAsia"/>
                <w:sz w:val="28"/>
                <w:szCs w:val="28"/>
              </w:rPr>
              <w:t>throw</w:t>
            </w:r>
            <w:r w:rsidRPr="007B00E3">
              <w:rPr>
                <w:rFonts w:hint="eastAsia"/>
                <w:sz w:val="28"/>
                <w:szCs w:val="28"/>
              </w:rPr>
              <w:t>和</w:t>
            </w:r>
            <w:r w:rsidRPr="007B00E3">
              <w:rPr>
                <w:rFonts w:hint="eastAsia"/>
                <w:sz w:val="28"/>
                <w:szCs w:val="28"/>
              </w:rPr>
              <w:t>throws</w:t>
            </w:r>
            <w:r w:rsidRPr="007B00E3">
              <w:rPr>
                <w:rFonts w:hint="eastAsia"/>
                <w:sz w:val="28"/>
                <w:szCs w:val="28"/>
              </w:rPr>
              <w:t>关键字的使用位置和格式？</w:t>
            </w:r>
          </w:p>
          <w:p w14:paraId="19505E9F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4</w:t>
            </w:r>
            <w:r w:rsidRPr="007B00E3">
              <w:rPr>
                <w:rFonts w:hint="eastAsia"/>
                <w:sz w:val="28"/>
                <w:szCs w:val="28"/>
              </w:rPr>
              <w:t>、多个</w:t>
            </w:r>
            <w:r w:rsidRPr="007B00E3">
              <w:rPr>
                <w:rFonts w:hint="eastAsia"/>
                <w:sz w:val="28"/>
                <w:szCs w:val="28"/>
              </w:rPr>
              <w:t>catch</w:t>
            </w:r>
            <w:r w:rsidRPr="007B00E3">
              <w:rPr>
                <w:rFonts w:hint="eastAsia"/>
                <w:sz w:val="28"/>
                <w:szCs w:val="28"/>
              </w:rPr>
              <w:t>处理的注意事项？</w:t>
            </w:r>
          </w:p>
          <w:p w14:paraId="3B4AC118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5</w:t>
            </w:r>
            <w:r w:rsidRPr="007B00E3">
              <w:rPr>
                <w:rFonts w:hint="eastAsia"/>
                <w:sz w:val="28"/>
                <w:szCs w:val="28"/>
              </w:rPr>
              <w:t>、简述</w:t>
            </w:r>
            <w:r w:rsidRPr="007B00E3">
              <w:rPr>
                <w:rFonts w:hint="eastAsia"/>
                <w:sz w:val="28"/>
                <w:szCs w:val="28"/>
              </w:rPr>
              <w:t>finally</w:t>
            </w:r>
            <w:r w:rsidRPr="007B00E3">
              <w:rPr>
                <w:rFonts w:hint="eastAsia"/>
                <w:sz w:val="28"/>
                <w:szCs w:val="28"/>
              </w:rPr>
              <w:t>关键字的特点和作用？</w:t>
            </w:r>
          </w:p>
          <w:p w14:paraId="3DDE8C90" w14:textId="77777777" w:rsidR="007B00E3" w:rsidRPr="007B00E3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6</w:t>
            </w:r>
            <w:r w:rsidRPr="007B00E3">
              <w:rPr>
                <w:rFonts w:hint="eastAsia"/>
                <w:sz w:val="28"/>
                <w:szCs w:val="28"/>
              </w:rPr>
              <w:t>、</w:t>
            </w:r>
            <w:r w:rsidRPr="007B00E3">
              <w:rPr>
                <w:rFonts w:hint="eastAsia"/>
                <w:sz w:val="28"/>
                <w:szCs w:val="28"/>
              </w:rPr>
              <w:t>Throwable</w:t>
            </w:r>
            <w:r w:rsidRPr="007B00E3">
              <w:rPr>
                <w:rFonts w:hint="eastAsia"/>
                <w:sz w:val="28"/>
                <w:szCs w:val="28"/>
              </w:rPr>
              <w:t>类的常见方法及方法描述？</w:t>
            </w:r>
          </w:p>
          <w:p w14:paraId="5E335A62" w14:textId="77777777" w:rsidR="007B00E3" w:rsidRDefault="007B00E3" w:rsidP="007B00E3">
            <w:pPr>
              <w:jc w:val="both"/>
              <w:rPr>
                <w:sz w:val="28"/>
                <w:szCs w:val="28"/>
              </w:rPr>
            </w:pPr>
            <w:r w:rsidRPr="007B00E3">
              <w:rPr>
                <w:rFonts w:hint="eastAsia"/>
                <w:sz w:val="28"/>
                <w:szCs w:val="28"/>
              </w:rPr>
              <w:t>7</w:t>
            </w:r>
            <w:r w:rsidRPr="007B00E3">
              <w:rPr>
                <w:rFonts w:hint="eastAsia"/>
                <w:sz w:val="28"/>
                <w:szCs w:val="28"/>
              </w:rPr>
              <w:t>、自定义异常的格式？</w:t>
            </w:r>
          </w:p>
          <w:p w14:paraId="2A88DA79" w14:textId="77777777" w:rsidR="007B00E3" w:rsidRDefault="007B00E3" w:rsidP="007B00E3">
            <w:pPr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相关问题</w:t>
            </w:r>
          </w:p>
          <w:p w14:paraId="61CF0D3B" w14:textId="0B02FF3A" w:rsidR="007B00E3" w:rsidRPr="00052A0E" w:rsidRDefault="007B00E3" w:rsidP="007B00E3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目前无</w:t>
            </w:r>
          </w:p>
        </w:tc>
      </w:tr>
    </w:tbl>
    <w:p w14:paraId="0911E6F2" w14:textId="77777777" w:rsidR="002159CC" w:rsidRDefault="002159CC">
      <w:pPr>
        <w:rPr>
          <w:rFonts w:ascii="宋体"/>
          <w:sz w:val="28"/>
        </w:rPr>
        <w:sectPr w:rsidR="002159CC"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bookmarkEnd w:id="0"/>
    <w:p w14:paraId="0ED58432" w14:textId="77777777" w:rsidR="002159CC" w:rsidRDefault="002159CC" w:rsidP="005E2314">
      <w:pPr>
        <w:pStyle w:val="af4"/>
        <w:rPr>
          <w:sz w:val="30"/>
        </w:rPr>
      </w:pPr>
    </w:p>
    <w:p w14:paraId="303D2112" w14:textId="77777777" w:rsidR="002159CC" w:rsidRDefault="002159CC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57"/>
        <w:gridCol w:w="1683"/>
        <w:gridCol w:w="1260"/>
      </w:tblGrid>
      <w:tr w:rsidR="002159CC" w14:paraId="3D655F34" w14:textId="77777777" w:rsidTr="003B47A3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2A7E2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D35F34F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79C3FB6E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6E91B414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66B64CB0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A8EBA7" w14:textId="77777777" w:rsidR="002159CC" w:rsidRDefault="002159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903" w14:paraId="4275BAC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5021957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C931B6F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vAlign w:val="center"/>
          </w:tcPr>
          <w:p w14:paraId="629062D7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582CB32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E1282C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9CEED62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371DE7AF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8BD0B1" w14:textId="77777777" w:rsidR="005D6903" w:rsidRDefault="005D69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43D1F310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vAlign w:val="center"/>
          </w:tcPr>
          <w:p w14:paraId="686681B4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系统分析师</w:t>
            </w:r>
          </w:p>
        </w:tc>
        <w:tc>
          <w:tcPr>
            <w:tcW w:w="2457" w:type="dxa"/>
            <w:vAlign w:val="center"/>
          </w:tcPr>
          <w:p w14:paraId="3F8ACEE0" w14:textId="77777777" w:rsidR="005D6903" w:rsidRDefault="00052A0E" w:rsidP="005648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B2F4436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F58A77A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13FD7E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4E01DD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8AA343A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vAlign w:val="center"/>
          </w:tcPr>
          <w:p w14:paraId="34A29712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架构师</w:t>
            </w:r>
          </w:p>
        </w:tc>
        <w:tc>
          <w:tcPr>
            <w:tcW w:w="2457" w:type="dxa"/>
            <w:vAlign w:val="center"/>
          </w:tcPr>
          <w:p w14:paraId="5C8A6D12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45873C15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18C4B9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6D05445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4AABF0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10B2C2B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vAlign w:val="center"/>
          </w:tcPr>
          <w:p w14:paraId="34E407F6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数据库设计员</w:t>
            </w:r>
          </w:p>
        </w:tc>
        <w:tc>
          <w:tcPr>
            <w:tcW w:w="2457" w:type="dxa"/>
            <w:vAlign w:val="center"/>
          </w:tcPr>
          <w:p w14:paraId="2B1229AB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72D55747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2324B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032081BE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13D99A3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333BA907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vAlign w:val="center"/>
          </w:tcPr>
          <w:p w14:paraId="12D04ED5" w14:textId="77777777" w:rsidR="005D6903" w:rsidRPr="00D635BD" w:rsidRDefault="00052A0E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测试员</w:t>
            </w:r>
          </w:p>
        </w:tc>
        <w:tc>
          <w:tcPr>
            <w:tcW w:w="2457" w:type="dxa"/>
            <w:vAlign w:val="center"/>
          </w:tcPr>
          <w:p w14:paraId="5C6D05D3" w14:textId="77777777" w:rsidR="005D6903" w:rsidRDefault="00052A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D8559F0" w14:textId="77777777" w:rsidR="005D6903" w:rsidRDefault="00052A0E" w:rsidP="002D0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D82C18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5D6903" w14:paraId="4EC692B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11E1484" w14:textId="77777777" w:rsidR="005D6903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05D22A" w14:textId="77777777" w:rsidR="005D6903" w:rsidRDefault="005D6903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5C674E" w14:textId="77777777" w:rsidR="005D6903" w:rsidRPr="00D635BD" w:rsidRDefault="005D6903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FF3F134" w14:textId="77777777" w:rsidR="005D6903" w:rsidRDefault="005D6903" w:rsidP="00564840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C7937E0" w14:textId="77777777" w:rsidR="005D6903" w:rsidRDefault="005D6903" w:rsidP="002D00B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1615A00" w14:textId="77777777" w:rsidR="005D6903" w:rsidRDefault="005D6903">
            <w:pPr>
              <w:jc w:val="center"/>
              <w:rPr>
                <w:sz w:val="24"/>
              </w:rPr>
            </w:pPr>
          </w:p>
        </w:tc>
      </w:tr>
      <w:tr w:rsidR="0023346A" w14:paraId="6CF59C4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7FCE1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6EAD219F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2EFC175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2DD602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1BF5A7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D8574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22608520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78B07A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2216EECC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4D3BD9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1DD7A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E7BEB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68B8B0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AF4E579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DFD558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05087E11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1D917A3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06C8A4D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F028DC2" w14:textId="77777777" w:rsidR="0023346A" w:rsidRDefault="0023346A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050099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6C5E6A2B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013F80B" w14:textId="77777777" w:rsidR="00B369D0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91FBAD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4F222B" w14:textId="77777777" w:rsidR="00B369D0" w:rsidRPr="00D635BD" w:rsidRDefault="00B369D0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3DEAC94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8F8542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F7E023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23346A" w14:paraId="15E76281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D1BD596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2FDDDB8C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D3C4DAB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D7C81B9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C895F8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D23EA7B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0D959773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8BA9F0A" w14:textId="77777777" w:rsidR="0023346A" w:rsidRDefault="00B369D0" w:rsidP="00B10B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5A743AF7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8070AFE" w14:textId="77777777" w:rsidR="0023346A" w:rsidRPr="00D635BD" w:rsidRDefault="0023346A" w:rsidP="00B10BDE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13D9662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BED47E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EAA3AA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23346A" w14:paraId="347697A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EDFDB1D" w14:textId="77777777" w:rsidR="0023346A" w:rsidRDefault="00B369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2CE5B43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33E6850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C34747F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365DECA" w14:textId="77777777" w:rsidR="0023346A" w:rsidRDefault="0023346A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20D421" w14:textId="77777777" w:rsidR="0023346A" w:rsidRDefault="0023346A">
            <w:pPr>
              <w:jc w:val="center"/>
              <w:rPr>
                <w:sz w:val="24"/>
              </w:rPr>
            </w:pPr>
          </w:p>
        </w:tc>
      </w:tr>
      <w:tr w:rsidR="00B369D0" w14:paraId="38A91C62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A3EAAF" w14:textId="77777777" w:rsidR="00B369D0" w:rsidRDefault="00B369D0">
            <w:pPr>
              <w:jc w:val="center"/>
              <w:rPr>
                <w:sz w:val="24"/>
              </w:rPr>
            </w:pPr>
          </w:p>
          <w:p w14:paraId="5F6F0454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105F2AB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C3B5008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A7A0871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6A2A01C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7E50978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B369D0" w14:paraId="4D0F2984" w14:textId="77777777" w:rsidTr="003B47A3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AB2A2A2" w14:textId="77777777" w:rsidR="00B369D0" w:rsidRDefault="00B369D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216022F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15E9D0A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5BB6BEB" w14:textId="77777777" w:rsidR="00B369D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227BD57" w14:textId="77777777" w:rsidR="00B369D0" w:rsidRPr="00564840" w:rsidRDefault="00B369D0" w:rsidP="00B10BD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997511A" w14:textId="77777777" w:rsidR="00B369D0" w:rsidRDefault="00B369D0">
            <w:pPr>
              <w:jc w:val="center"/>
              <w:rPr>
                <w:sz w:val="24"/>
              </w:rPr>
            </w:pPr>
          </w:p>
        </w:tc>
      </w:tr>
      <w:tr w:rsidR="005D6903" w14:paraId="152C6189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879FA" w14:textId="77777777" w:rsidR="005D6903" w:rsidRDefault="005D6903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5D6903" w14:paraId="77A62B54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685F5" w14:textId="77777777" w:rsidR="005D6903" w:rsidRDefault="005D6903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296DE2E5" w14:textId="77777777" w:rsidR="005D6903" w:rsidRDefault="005D6903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CD921F0" w14:textId="77777777" w:rsidR="002159CC" w:rsidRDefault="002159CC">
      <w:pPr>
        <w:pStyle w:val="af4"/>
        <w:jc w:val="center"/>
        <w:rPr>
          <w:sz w:val="30"/>
        </w:rPr>
      </w:pPr>
    </w:p>
    <w:p w14:paraId="70F7C7BB" w14:textId="77777777" w:rsidR="002159CC" w:rsidRDefault="002159CC">
      <w:pPr>
        <w:pStyle w:val="af4"/>
      </w:pPr>
    </w:p>
    <w:p w14:paraId="6CB63F13" w14:textId="77777777" w:rsidR="002159CC" w:rsidRDefault="002159CC"/>
    <w:sectPr w:rsidR="002159CC">
      <w:headerReference w:type="first" r:id="rId8"/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52362" w14:textId="77777777" w:rsidR="00402627" w:rsidRDefault="00402627">
      <w:r>
        <w:separator/>
      </w:r>
    </w:p>
  </w:endnote>
  <w:endnote w:type="continuationSeparator" w:id="0">
    <w:p w14:paraId="01D0BF6F" w14:textId="77777777" w:rsidR="00402627" w:rsidRDefault="0040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04A75" w14:textId="77777777" w:rsidR="00402627" w:rsidRDefault="00402627">
      <w:r>
        <w:separator/>
      </w:r>
    </w:p>
  </w:footnote>
  <w:footnote w:type="continuationSeparator" w:id="0">
    <w:p w14:paraId="587528A6" w14:textId="77777777" w:rsidR="00402627" w:rsidRDefault="0040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FB4B5" w14:textId="77777777" w:rsidR="006A6502" w:rsidRDefault="006A6502" w:rsidP="006A6502">
    <w:pPr>
      <w:pStyle w:val="a8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0A3B29B2"/>
    <w:multiLevelType w:val="hybridMultilevel"/>
    <w:tmpl w:val="F064D982"/>
    <w:lvl w:ilvl="0" w:tplc="C67C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A03513"/>
    <w:multiLevelType w:val="hybridMultilevel"/>
    <w:tmpl w:val="D45C7F74"/>
    <w:lvl w:ilvl="0" w:tplc="C504DC1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3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ED7BF9"/>
    <w:multiLevelType w:val="hybridMultilevel"/>
    <w:tmpl w:val="858CC6E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9C0673D"/>
    <w:multiLevelType w:val="hybridMultilevel"/>
    <w:tmpl w:val="364C932C"/>
    <w:lvl w:ilvl="0" w:tplc="C5FE18B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C87F09"/>
    <w:multiLevelType w:val="hybridMultilevel"/>
    <w:tmpl w:val="EFDEAADE"/>
    <w:lvl w:ilvl="0" w:tplc="6220F2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B63647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7B60808"/>
    <w:multiLevelType w:val="hybridMultilevel"/>
    <w:tmpl w:val="75083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8E152B2"/>
    <w:multiLevelType w:val="hybridMultilevel"/>
    <w:tmpl w:val="B2E6B88C"/>
    <w:lvl w:ilvl="0" w:tplc="4D1ED46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9D68AA"/>
    <w:multiLevelType w:val="hybridMultilevel"/>
    <w:tmpl w:val="510E0172"/>
    <w:lvl w:ilvl="0" w:tplc="B1C8D7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13296E"/>
    <w:multiLevelType w:val="hybridMultilevel"/>
    <w:tmpl w:val="DCCE740A"/>
    <w:lvl w:ilvl="0" w:tplc="B32ACA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A55A03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1949BCE">
      <w:start w:val="1"/>
      <w:numFmt w:val="decimalEnclosedParen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1F19B9"/>
    <w:multiLevelType w:val="hybridMultilevel"/>
    <w:tmpl w:val="5E1607B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3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16"/>
  </w:num>
  <w:num w:numId="23">
    <w:abstractNumId w:val="11"/>
  </w:num>
  <w:num w:numId="24">
    <w:abstractNumId w:val="19"/>
  </w:num>
  <w:num w:numId="25">
    <w:abstractNumId w:val="20"/>
  </w:num>
  <w:num w:numId="26">
    <w:abstractNumId w:val="14"/>
  </w:num>
  <w:num w:numId="27">
    <w:abstractNumId w:val="18"/>
  </w:num>
  <w:num w:numId="28">
    <w:abstractNumId w:val="17"/>
  </w:num>
  <w:num w:numId="29">
    <w:abstractNumId w:val="2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9B"/>
    <w:rsid w:val="00000171"/>
    <w:rsid w:val="00001DC3"/>
    <w:rsid w:val="000415C9"/>
    <w:rsid w:val="00052A0E"/>
    <w:rsid w:val="00080D9B"/>
    <w:rsid w:val="000A7960"/>
    <w:rsid w:val="000F39E7"/>
    <w:rsid w:val="001524B7"/>
    <w:rsid w:val="00181990"/>
    <w:rsid w:val="00195799"/>
    <w:rsid w:val="001D0FB9"/>
    <w:rsid w:val="002159CC"/>
    <w:rsid w:val="0023346A"/>
    <w:rsid w:val="00247F97"/>
    <w:rsid w:val="00257D5E"/>
    <w:rsid w:val="002A1152"/>
    <w:rsid w:val="002A1DAE"/>
    <w:rsid w:val="002B19FC"/>
    <w:rsid w:val="002B548B"/>
    <w:rsid w:val="002D00B0"/>
    <w:rsid w:val="002D1384"/>
    <w:rsid w:val="002E2A4A"/>
    <w:rsid w:val="002E479F"/>
    <w:rsid w:val="00391A82"/>
    <w:rsid w:val="003B0612"/>
    <w:rsid w:val="003B06C3"/>
    <w:rsid w:val="003B47A3"/>
    <w:rsid w:val="003D6A9F"/>
    <w:rsid w:val="004007D2"/>
    <w:rsid w:val="004019D4"/>
    <w:rsid w:val="00402627"/>
    <w:rsid w:val="00404D2D"/>
    <w:rsid w:val="00411410"/>
    <w:rsid w:val="00431F08"/>
    <w:rsid w:val="0048263D"/>
    <w:rsid w:val="005528CF"/>
    <w:rsid w:val="00564840"/>
    <w:rsid w:val="00567001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B00E3"/>
    <w:rsid w:val="007C48A9"/>
    <w:rsid w:val="0080432E"/>
    <w:rsid w:val="00821768"/>
    <w:rsid w:val="008658FE"/>
    <w:rsid w:val="00893BF0"/>
    <w:rsid w:val="008E1A15"/>
    <w:rsid w:val="0091263D"/>
    <w:rsid w:val="00912CA8"/>
    <w:rsid w:val="00917316"/>
    <w:rsid w:val="00943B39"/>
    <w:rsid w:val="00953E4F"/>
    <w:rsid w:val="00997524"/>
    <w:rsid w:val="009E3AF7"/>
    <w:rsid w:val="009E3CC9"/>
    <w:rsid w:val="00A01094"/>
    <w:rsid w:val="00A1757B"/>
    <w:rsid w:val="00A473B0"/>
    <w:rsid w:val="00A5056F"/>
    <w:rsid w:val="00AD11E4"/>
    <w:rsid w:val="00AD79F2"/>
    <w:rsid w:val="00AE1917"/>
    <w:rsid w:val="00AF751C"/>
    <w:rsid w:val="00B10BDE"/>
    <w:rsid w:val="00B26818"/>
    <w:rsid w:val="00B36351"/>
    <w:rsid w:val="00B369D0"/>
    <w:rsid w:val="00B4353A"/>
    <w:rsid w:val="00B92363"/>
    <w:rsid w:val="00B93439"/>
    <w:rsid w:val="00B97623"/>
    <w:rsid w:val="00BC5C65"/>
    <w:rsid w:val="00BF03FB"/>
    <w:rsid w:val="00C31042"/>
    <w:rsid w:val="00C376A8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12F9A"/>
    <w:rsid w:val="00E246D3"/>
    <w:rsid w:val="00E370D5"/>
    <w:rsid w:val="00E57093"/>
    <w:rsid w:val="00E7176A"/>
    <w:rsid w:val="00EA554D"/>
    <w:rsid w:val="00F04F1D"/>
    <w:rsid w:val="00FD19D6"/>
    <w:rsid w:val="00FE781C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176B38"/>
  <w15:chartTrackingRefBased/>
  <w15:docId w15:val="{47C7EF4E-0047-4DE2-B447-7003665D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spacing w:before="40" w:after="40"/>
      <w:ind w:left="720"/>
    </w:pPr>
  </w:style>
  <w:style w:type="paragraph" w:styleId="a5">
    <w:name w:val="Normal Indent"/>
    <w:basedOn w:val="a0"/>
    <w:semiHidden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semiHidden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semiHidden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customStyle="1" w:styleId="af3">
    <w:name w:val="已访问的超链接"/>
    <w:semiHidden/>
    <w:rPr>
      <w:color w:val="800080"/>
      <w:u w:val="single"/>
    </w:rPr>
  </w:style>
  <w:style w:type="paragraph" w:styleId="20">
    <w:name w:val="List Bullet 2"/>
    <w:basedOn w:val="a0"/>
    <w:autoRedefine/>
    <w:semiHidden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semiHidden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semiHidden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semiHidden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semiHidden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semiHidden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semiHidden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Char">
    <w:name w:val="Char Char"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paragraph" w:styleId="af5">
    <w:name w:val="Balloon Text"/>
    <w:basedOn w:val="a0"/>
    <w:link w:val="af6"/>
    <w:uiPriority w:val="99"/>
    <w:semiHidden/>
    <w:unhideWhenUsed/>
    <w:rsid w:val="00DA6D7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link w:val="af5"/>
    <w:uiPriority w:val="99"/>
    <w:semiHidden/>
    <w:rsid w:val="00DA6D7A"/>
    <w:rPr>
      <w:rFonts w:ascii="Arial" w:hAnsi="Arial"/>
      <w:snapToGrid w:val="0"/>
      <w:sz w:val="18"/>
      <w:szCs w:val="18"/>
    </w:rPr>
  </w:style>
  <w:style w:type="paragraph" w:styleId="af7">
    <w:name w:val="List Paragraph"/>
    <w:basedOn w:val="a0"/>
    <w:uiPriority w:val="34"/>
    <w:qFormat/>
    <w:rsid w:val="00E12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9033;&#30446;\YDOSP\HD-CMMI3_libs\02Controlled%20library\03Project%20Manage\02PMC\&#21608;&#20363;&#20250;&#32426;&#35201;\YDOSP-PMC-301-0615-0621_&#21608;&#20363;&#20250;&#32426;&#3520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YDOSP-PMC-301-0615-0621_周例会纪要.dot</Template>
  <TotalTime>12</TotalTime>
  <Pages>3</Pages>
  <Words>172</Words>
  <Characters>981</Characters>
  <Application>Microsoft Office Word</Application>
  <DocSecurity>0</DocSecurity>
  <Lines>8</Lines>
  <Paragraphs>2</Paragraphs>
  <ScaleCrop>false</ScaleCrop>
  <Company>四川华迪信息技术有限公司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Vide Jin</dc:creator>
  <cp:keywords/>
  <dc:description/>
  <cp:lastModifiedBy>Vide Jin</cp:lastModifiedBy>
  <cp:revision>4</cp:revision>
  <dcterms:created xsi:type="dcterms:W3CDTF">2020-07-06T00:09:00Z</dcterms:created>
  <dcterms:modified xsi:type="dcterms:W3CDTF">2020-07-19T23:29:00Z</dcterms:modified>
</cp:coreProperties>
</file>