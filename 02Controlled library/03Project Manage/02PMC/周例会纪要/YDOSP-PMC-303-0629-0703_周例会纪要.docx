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942" w:type="dxa"/>
        <w:tblLayout w:type="fixed"/>
        <w:tblLook w:val="01E0" w:firstRow="1" w:lastRow="1" w:firstColumn="1" w:lastColumn="1" w:noHBand="0" w:noVBand="0"/>
      </w:tblPr>
      <w:tblGrid>
        <w:gridCol w:w="1924"/>
        <w:gridCol w:w="7018"/>
      </w:tblGrid>
      <w:tr w:rsidR="002159CC" w14:paraId="1C3232AD" w14:textId="77777777">
        <w:trPr>
          <w:trHeight w:val="3235"/>
        </w:trPr>
        <w:tc>
          <w:tcPr>
            <w:tcW w:w="1924" w:type="dxa"/>
            <w:shd w:val="clear" w:color="auto" w:fill="CCCCCC"/>
          </w:tcPr>
          <w:p w14:paraId="7D4E1C00" w14:textId="77777777" w:rsidR="002159CC" w:rsidRDefault="002159CC">
            <w:pPr>
              <w:ind w:right="100"/>
              <w:rPr>
                <w:rFonts w:cs="Arial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09"/>
              <w:gridCol w:w="1944"/>
            </w:tblGrid>
            <w:tr w:rsidR="002159CC" w14:paraId="7B531C2B" w14:textId="77777777">
              <w:trPr>
                <w:trHeight w:val="248"/>
              </w:trPr>
              <w:tc>
                <w:tcPr>
                  <w:tcW w:w="1409" w:type="dxa"/>
                </w:tcPr>
                <w:p w14:paraId="389520BD" w14:textId="77777777" w:rsidR="002159CC" w:rsidRDefault="002159CC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44" w:type="dxa"/>
                </w:tcPr>
                <w:p w14:paraId="4C15CC80" w14:textId="77777777" w:rsidR="002159CC" w:rsidRDefault="002159CC">
                  <w:pPr>
                    <w:rPr>
                      <w:b/>
                    </w:rPr>
                  </w:pPr>
                </w:p>
              </w:tc>
            </w:tr>
            <w:tr w:rsidR="002159CC" w14:paraId="536AA311" w14:textId="77777777">
              <w:trPr>
                <w:trHeight w:val="341"/>
              </w:trPr>
              <w:tc>
                <w:tcPr>
                  <w:tcW w:w="1409" w:type="dxa"/>
                </w:tcPr>
                <w:p w14:paraId="3E6C9D60" w14:textId="77777777" w:rsidR="002159CC" w:rsidRDefault="002159CC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14:paraId="67DE3A2C" w14:textId="77777777" w:rsidR="002159CC" w:rsidRDefault="002159CC">
                  <w:pPr>
                    <w:rPr>
                      <w:b/>
                    </w:rPr>
                  </w:pPr>
                </w:p>
              </w:tc>
            </w:tr>
            <w:tr w:rsidR="002159CC" w14:paraId="18764B47" w14:textId="77777777">
              <w:trPr>
                <w:trHeight w:val="262"/>
              </w:trPr>
              <w:tc>
                <w:tcPr>
                  <w:tcW w:w="1409" w:type="dxa"/>
                </w:tcPr>
                <w:p w14:paraId="3CFEB165" w14:textId="77777777" w:rsidR="002159CC" w:rsidRDefault="002159CC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44" w:type="dxa"/>
                </w:tcPr>
                <w:p w14:paraId="11E850F4" w14:textId="77777777" w:rsidR="002159CC" w:rsidRDefault="002159CC">
                  <w:pPr>
                    <w:rPr>
                      <w:b/>
                    </w:rPr>
                  </w:pPr>
                </w:p>
              </w:tc>
            </w:tr>
          </w:tbl>
          <w:p w14:paraId="0D32A3D6" w14:textId="77777777"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6AC3EF54" w14:textId="77777777"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79C15842" w14:textId="77777777"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0963C7A7" w14:textId="77777777"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53EF05E4" w14:textId="77777777"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13C1ECD3" w14:textId="77777777"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11A70AD6" w14:textId="77777777"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50575F5A" w14:textId="77777777"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2F1CE98" w14:textId="77777777"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518F8152" w14:textId="77777777"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09611A68" w14:textId="23558ECC" w:rsidR="00BF03FB" w:rsidRDefault="00052A0E" w:rsidP="00BF03FB">
            <w:pPr>
              <w:pStyle w:val="a6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  <w:r w:rsidR="00AE1917">
              <w:rPr>
                <w:sz w:val="24"/>
              </w:rPr>
              <w:t>DOSP</w:t>
            </w:r>
            <w:r>
              <w:rPr>
                <w:rFonts w:hint="eastAsia"/>
                <w:sz w:val="24"/>
              </w:rPr>
              <w:t>20200619</w:t>
            </w:r>
            <w:r w:rsidR="00AE1917">
              <w:rPr>
                <w:sz w:val="24"/>
              </w:rPr>
              <w:t>PMC</w:t>
            </w:r>
            <w:r w:rsidR="00BC5C65">
              <w:rPr>
                <w:rFonts w:hint="eastAsia"/>
                <w:sz w:val="24"/>
              </w:rPr>
              <w:t>30</w:t>
            </w:r>
            <w:r w:rsidR="008E1A15">
              <w:rPr>
                <w:rFonts w:hint="eastAsia"/>
                <w:sz w:val="24"/>
              </w:rPr>
              <w:t>3</w:t>
            </w:r>
          </w:p>
          <w:p w14:paraId="6D3EC5AB" w14:textId="77777777" w:rsidR="00AE1917" w:rsidRPr="00AE1917" w:rsidRDefault="00052A0E" w:rsidP="00AE1917">
            <w:pPr>
              <w:pStyle w:val="a6"/>
              <w:rPr>
                <w:sz w:val="44"/>
              </w:rPr>
            </w:pPr>
            <w:r>
              <w:rPr>
                <w:rFonts w:hint="eastAsia"/>
                <w:sz w:val="44"/>
              </w:rPr>
              <w:t>云</w:t>
            </w:r>
            <w:proofErr w:type="gramStart"/>
            <w:r>
              <w:rPr>
                <w:rFonts w:hint="eastAsia"/>
                <w:sz w:val="44"/>
              </w:rPr>
              <w:t>迪</w:t>
            </w:r>
            <w:proofErr w:type="gramEnd"/>
            <w:r w:rsidR="00AE1917">
              <w:rPr>
                <w:rFonts w:hint="eastAsia"/>
                <w:sz w:val="44"/>
              </w:rPr>
              <w:t>在线网络学习平台</w:t>
            </w:r>
          </w:p>
        </w:tc>
      </w:tr>
      <w:tr w:rsidR="002159CC" w14:paraId="7EB7CE4C" w14:textId="77777777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14:paraId="4CCECC92" w14:textId="77777777" w:rsidR="002159CC" w:rsidRDefault="002159CC">
            <w:pPr>
              <w:jc w:val="both"/>
              <w:rPr>
                <w:rFonts w:hAnsi="宋体"/>
                <w:szCs w:val="21"/>
              </w:rPr>
            </w:pPr>
          </w:p>
          <w:p w14:paraId="348ADFF2" w14:textId="77777777" w:rsidR="002159CC" w:rsidRDefault="002159CC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:</w:t>
            </w:r>
          </w:p>
          <w:p w14:paraId="4EBE17C3" w14:textId="77777777" w:rsidR="002159CC" w:rsidRDefault="002159CC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&lt;</w:t>
            </w:r>
            <w:r>
              <w:rPr>
                <w:rFonts w:hAnsi="宋体" w:hint="eastAsia"/>
                <w:szCs w:val="21"/>
              </w:rPr>
              <w:t>模板</w:t>
            </w:r>
            <w:r>
              <w:rPr>
                <w:rFonts w:hAnsi="宋体" w:hint="eastAsia"/>
                <w:szCs w:val="21"/>
              </w:rPr>
              <w:t>&gt;</w:t>
            </w:r>
          </w:p>
          <w:p w14:paraId="6DA26D4D" w14:textId="77777777" w:rsidR="002159CC" w:rsidRDefault="002159CC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使用者</w:t>
            </w:r>
            <w:r>
              <w:rPr>
                <w:rFonts w:hAnsi="宋体" w:hint="eastAsia"/>
                <w:szCs w:val="21"/>
              </w:rPr>
              <w:t>:</w:t>
            </w:r>
          </w:p>
          <w:p w14:paraId="0B481E88" w14:textId="77777777" w:rsidR="002159CC" w:rsidRDefault="002159CC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&lt;</w:t>
            </w:r>
            <w:r>
              <w:rPr>
                <w:rFonts w:hAnsi="宋体" w:hint="eastAsia"/>
                <w:szCs w:val="21"/>
              </w:rPr>
              <w:t>项目管理部</w:t>
            </w:r>
            <w:r>
              <w:rPr>
                <w:rFonts w:hAnsi="宋体" w:hint="eastAsia"/>
                <w:szCs w:val="21"/>
              </w:rPr>
              <w:t>&gt;</w:t>
            </w:r>
          </w:p>
          <w:p w14:paraId="68C80F1C" w14:textId="6080709E" w:rsidR="002159CC" w:rsidRPr="00E12F9A" w:rsidRDefault="002159CC">
            <w:pPr>
              <w:jc w:val="both"/>
              <w:rPr>
                <w:rFonts w:hAnsi="宋体"/>
                <w:b/>
                <w:bCs/>
                <w:szCs w:val="21"/>
              </w:rPr>
            </w:pPr>
            <w:r w:rsidRPr="00E12F9A">
              <w:rPr>
                <w:rFonts w:hAnsi="宋体"/>
                <w:b/>
                <w:bCs/>
                <w:szCs w:val="21"/>
              </w:rPr>
              <w:fldChar w:fldCharType="begin"/>
            </w:r>
            <w:r w:rsidRPr="00E12F9A">
              <w:rPr>
                <w:rFonts w:hAnsi="宋体"/>
                <w:b/>
                <w:bCs/>
                <w:szCs w:val="21"/>
              </w:rPr>
              <w:instrText xml:space="preserve"> </w:instrText>
            </w:r>
            <w:r w:rsidRPr="00E12F9A">
              <w:rPr>
                <w:rFonts w:hAnsi="宋体" w:hint="eastAsia"/>
                <w:b/>
                <w:bCs/>
                <w:szCs w:val="21"/>
              </w:rPr>
              <w:instrText>DOCPROPERTY "</w:instrText>
            </w:r>
            <w:r w:rsidRPr="00E12F9A">
              <w:rPr>
                <w:rFonts w:hAnsi="宋体" w:hint="eastAsia"/>
                <w:b/>
                <w:bCs/>
                <w:szCs w:val="21"/>
              </w:rPr>
              <w:instrText>文档编号</w:instrText>
            </w:r>
            <w:r w:rsidRPr="00E12F9A">
              <w:rPr>
                <w:rFonts w:hAnsi="宋体" w:hint="eastAsia"/>
                <w:b/>
                <w:bCs/>
                <w:szCs w:val="21"/>
              </w:rPr>
              <w:instrText>"  \* MERGEFORMAT</w:instrText>
            </w:r>
            <w:r w:rsidRPr="00E12F9A">
              <w:rPr>
                <w:rFonts w:hAnsi="宋体"/>
                <w:b/>
                <w:bCs/>
                <w:szCs w:val="21"/>
              </w:rPr>
              <w:instrText xml:space="preserve"> </w:instrText>
            </w:r>
            <w:r w:rsidRPr="00E12F9A">
              <w:rPr>
                <w:rFonts w:hAnsi="宋体"/>
                <w:b/>
                <w:bCs/>
                <w:szCs w:val="21"/>
              </w:rPr>
              <w:fldChar w:fldCharType="separate"/>
            </w:r>
            <w:r w:rsidR="00080D9B" w:rsidRPr="00E12F9A">
              <w:rPr>
                <w:rFonts w:hAnsi="宋体" w:hint="eastAsia"/>
                <w:b/>
                <w:bCs/>
                <w:szCs w:val="21"/>
              </w:rPr>
              <w:t>文档属性名称</w:t>
            </w:r>
            <w:r w:rsidRPr="00E12F9A">
              <w:rPr>
                <w:rFonts w:hAnsi="宋体"/>
                <w:b/>
                <w:bCs/>
                <w:szCs w:val="21"/>
              </w:rPr>
              <w:fldChar w:fldCharType="end"/>
            </w:r>
            <w:r w:rsidRPr="00E12F9A">
              <w:rPr>
                <w:rFonts w:hAnsi="宋体" w:hint="eastAsia"/>
                <w:b/>
                <w:bCs/>
                <w:szCs w:val="21"/>
              </w:rPr>
              <w:t>：</w:t>
            </w:r>
          </w:p>
          <w:p w14:paraId="5DF89EDB" w14:textId="0433ECB7" w:rsidR="002159CC" w:rsidRDefault="00A01094" w:rsidP="00A01094">
            <w:pPr>
              <w:pStyle w:val="TableRow"/>
              <w:jc w:val="both"/>
              <w:rPr>
                <w:rFonts w:ascii="宋体" w:hAnsi="宋体" w:cs="Arial"/>
                <w:b w:val="0"/>
                <w:bCs/>
              </w:rPr>
            </w:pPr>
            <w:r>
              <w:rPr>
                <w:rFonts w:ascii="宋体" w:hAnsi="宋体" w:cs="Arial"/>
                <w:b w:val="0"/>
                <w:bCs/>
              </w:rPr>
              <w:t>&lt;YDOSP-PMC-</w:t>
            </w:r>
            <w:r w:rsidR="00BC5C65">
              <w:rPr>
                <w:rFonts w:ascii="宋体" w:hAnsi="宋体" w:cs="Arial" w:hint="eastAsia"/>
                <w:b w:val="0"/>
                <w:bCs/>
              </w:rPr>
              <w:t>30</w:t>
            </w:r>
            <w:r w:rsidR="008E1A15">
              <w:rPr>
                <w:rFonts w:ascii="宋体" w:hAnsi="宋体" w:cs="Arial" w:hint="eastAsia"/>
                <w:b w:val="0"/>
                <w:bCs/>
              </w:rPr>
              <w:t>3</w:t>
            </w:r>
            <w:r>
              <w:rPr>
                <w:rFonts w:ascii="宋体" w:hAnsi="宋体" w:cs="Arial"/>
                <w:b w:val="0"/>
                <w:bCs/>
              </w:rPr>
              <w:t>&gt;</w:t>
            </w:r>
          </w:p>
          <w:p w14:paraId="25F310CD" w14:textId="77777777" w:rsidR="002159CC" w:rsidRDefault="002159CC">
            <w:pPr>
              <w:ind w:left="684" w:hangingChars="342" w:hanging="684"/>
              <w:rPr>
                <w:rFonts w:cs="Arial"/>
                <w:szCs w:val="21"/>
                <w:u w:val="single"/>
              </w:rPr>
            </w:pPr>
          </w:p>
          <w:p w14:paraId="78D848C2" w14:textId="77777777" w:rsidR="002159CC" w:rsidRDefault="00A01094">
            <w:pPr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中北</w:t>
            </w:r>
            <w:r>
              <w:rPr>
                <w:rFonts w:cs="Arial" w:hint="eastAsia"/>
                <w:szCs w:val="21"/>
              </w:rPr>
              <w:t>5</w:t>
            </w:r>
            <w:r>
              <w:rPr>
                <w:rFonts w:cs="Arial" w:hint="eastAsia"/>
                <w:szCs w:val="21"/>
              </w:rPr>
              <w:t>组</w:t>
            </w:r>
          </w:p>
        </w:tc>
        <w:tc>
          <w:tcPr>
            <w:tcW w:w="7018" w:type="dxa"/>
          </w:tcPr>
          <w:p w14:paraId="1C6C34D6" w14:textId="77777777" w:rsidR="002159CC" w:rsidRDefault="002159CC">
            <w:pPr>
              <w:pStyle w:val="a5"/>
              <w:rPr>
                <w:sz w:val="10"/>
                <w:szCs w:val="48"/>
              </w:rPr>
            </w:pPr>
          </w:p>
          <w:p w14:paraId="7E33C10B" w14:textId="77777777" w:rsidR="00BF03FB" w:rsidRDefault="00BF03FB" w:rsidP="00BF03FB">
            <w:pPr>
              <w:pStyle w:val="a6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周例会纪要</w:t>
            </w:r>
          </w:p>
          <w:p w14:paraId="2281B1E4" w14:textId="77777777" w:rsidR="00BF03FB" w:rsidRDefault="00BF03FB" w:rsidP="00F04F1D">
            <w:pPr>
              <w:pStyle w:val="a6"/>
              <w:jc w:val="left"/>
              <w:rPr>
                <w:bCs w:val="0"/>
                <w:sz w:val="24"/>
                <w:szCs w:val="28"/>
              </w:rPr>
            </w:pPr>
          </w:p>
          <w:p w14:paraId="64924B12" w14:textId="77777777" w:rsidR="002159CC" w:rsidRDefault="002159CC">
            <w:pPr>
              <w:jc w:val="center"/>
              <w:rPr>
                <w:sz w:val="28"/>
                <w:szCs w:val="28"/>
              </w:rPr>
            </w:pPr>
          </w:p>
          <w:p w14:paraId="5B56EA2C" w14:textId="77777777" w:rsidR="002159CC" w:rsidRDefault="002159CC">
            <w:pPr>
              <w:jc w:val="center"/>
              <w:rPr>
                <w:rFonts w:hAnsi="宋体"/>
                <w:sz w:val="28"/>
                <w:szCs w:val="28"/>
              </w:rPr>
            </w:pPr>
          </w:p>
          <w:p w14:paraId="306284C2" w14:textId="77777777" w:rsidR="002159CC" w:rsidRDefault="002159CC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项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目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担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部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门：</w:t>
            </w:r>
            <w:r w:rsidR="00917316">
              <w:rPr>
                <w:rFonts w:hAnsi="宋体" w:hint="eastAsia"/>
                <w:sz w:val="30"/>
                <w:szCs w:val="30"/>
              </w:rPr>
              <w:t>中北</w:t>
            </w:r>
            <w:r w:rsidR="00052A0E">
              <w:rPr>
                <w:rFonts w:hAnsi="宋体" w:hint="eastAsia"/>
                <w:sz w:val="30"/>
                <w:szCs w:val="30"/>
              </w:rPr>
              <w:t>5</w:t>
            </w:r>
            <w:r w:rsidR="00052A0E">
              <w:rPr>
                <w:rFonts w:hAnsi="宋体" w:hint="eastAsia"/>
                <w:sz w:val="30"/>
                <w:szCs w:val="30"/>
              </w:rPr>
              <w:t>组</w:t>
            </w:r>
          </w:p>
          <w:p w14:paraId="4E8BDA19" w14:textId="77777777" w:rsidR="002159CC" w:rsidRDefault="002159CC">
            <w:pPr>
              <w:rPr>
                <w:rFonts w:hAnsi="宋体"/>
                <w:sz w:val="30"/>
                <w:szCs w:val="30"/>
              </w:rPr>
            </w:pPr>
          </w:p>
          <w:p w14:paraId="663ABFD4" w14:textId="77777777" w:rsidR="002159CC" w:rsidRDefault="002159CC">
            <w:pPr>
              <w:rPr>
                <w:rFonts w:hAnsi="宋体"/>
                <w:sz w:val="30"/>
                <w:szCs w:val="30"/>
              </w:rPr>
            </w:pPr>
            <w:proofErr w:type="gramStart"/>
            <w:r>
              <w:rPr>
                <w:rFonts w:hAnsi="宋体" w:hint="eastAsia"/>
                <w:sz w:val="30"/>
                <w:szCs w:val="30"/>
              </w:rPr>
              <w:t>撰</w:t>
            </w:r>
            <w:proofErr w:type="gramEnd"/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人（签名）：</w:t>
            </w:r>
            <w:r w:rsidR="00052A0E">
              <w:rPr>
                <w:rFonts w:hAnsi="宋体" w:hint="eastAsia"/>
                <w:sz w:val="30"/>
                <w:szCs w:val="30"/>
              </w:rPr>
              <w:t>靳睿晨</w:t>
            </w:r>
          </w:p>
          <w:p w14:paraId="76DE248B" w14:textId="77777777" w:rsidR="002159CC" w:rsidRDefault="002159CC">
            <w:pPr>
              <w:rPr>
                <w:rFonts w:hAnsi="宋体"/>
                <w:sz w:val="30"/>
                <w:szCs w:val="30"/>
              </w:rPr>
            </w:pPr>
          </w:p>
          <w:p w14:paraId="432CE45A" w14:textId="2553C15B" w:rsidR="002159CC" w:rsidRDefault="002159CC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成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 w:rsidR="00052A0E">
              <w:rPr>
                <w:rFonts w:hAnsi="宋体" w:hint="eastAsia"/>
                <w:sz w:val="30"/>
                <w:szCs w:val="30"/>
              </w:rPr>
              <w:t>2020</w:t>
            </w:r>
            <w:r w:rsidR="008E1A15">
              <w:rPr>
                <w:rFonts w:hAnsi="宋体" w:hint="eastAsia"/>
                <w:sz w:val="30"/>
                <w:szCs w:val="30"/>
              </w:rPr>
              <w:t>0703</w:t>
            </w:r>
          </w:p>
          <w:p w14:paraId="2C413447" w14:textId="77777777" w:rsidR="00BF03FB" w:rsidRDefault="00BF03FB">
            <w:pPr>
              <w:rPr>
                <w:rFonts w:hAnsi="宋体"/>
                <w:sz w:val="30"/>
                <w:szCs w:val="30"/>
              </w:rPr>
            </w:pPr>
          </w:p>
          <w:p w14:paraId="5C7F4AA1" w14:textId="77777777" w:rsidR="002159CC" w:rsidRDefault="002159CC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本文档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用部门：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 w:rsidRPr="00B26818">
              <w:rPr>
                <w:rFonts w:hAnsi="宋体" w:hint="eastAsia"/>
                <w:color w:val="000000"/>
                <w:sz w:val="30"/>
                <w:szCs w:val="30"/>
              </w:rPr>
              <w:t>□</w:t>
            </w:r>
            <w:r>
              <w:rPr>
                <w:rFonts w:hAnsi="宋体" w:hint="eastAsia"/>
                <w:sz w:val="30"/>
                <w:szCs w:val="30"/>
              </w:rPr>
              <w:t>主管领导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□项目组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</w:p>
          <w:p w14:paraId="1A5EDD3B" w14:textId="77777777" w:rsidR="002159CC" w:rsidRDefault="002159CC"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Ansi="宋体" w:hint="eastAsia"/>
                <w:sz w:val="30"/>
                <w:szCs w:val="30"/>
              </w:rPr>
              <w:t>□客户（市场）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□维护人员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□用户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</w:p>
          <w:p w14:paraId="4459D2A3" w14:textId="77777777" w:rsidR="002159CC" w:rsidRDefault="002159CC">
            <w:pPr>
              <w:rPr>
                <w:rFonts w:hAnsi="宋体"/>
                <w:sz w:val="30"/>
                <w:szCs w:val="30"/>
              </w:rPr>
            </w:pPr>
          </w:p>
          <w:p w14:paraId="44F28584" w14:textId="77777777" w:rsidR="002159CC" w:rsidRDefault="002159CC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评审负责人（签名）：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</w:p>
          <w:p w14:paraId="26F8EBAD" w14:textId="77777777" w:rsidR="002159CC" w:rsidRDefault="002159CC">
            <w:pPr>
              <w:rPr>
                <w:rFonts w:hAnsi="宋体"/>
                <w:sz w:val="30"/>
                <w:szCs w:val="30"/>
              </w:rPr>
            </w:pPr>
          </w:p>
          <w:p w14:paraId="367613B4" w14:textId="77777777" w:rsidR="002159CC" w:rsidRDefault="002159CC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评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审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</w:p>
          <w:p w14:paraId="6ADEC1A5" w14:textId="77777777" w:rsidR="002159CC" w:rsidRDefault="002159CC">
            <w:pPr>
              <w:rPr>
                <w:rFonts w:cs="Arial"/>
              </w:rPr>
            </w:pPr>
          </w:p>
        </w:tc>
      </w:tr>
      <w:tr w:rsidR="002159CC" w14:paraId="6874A93B" w14:textId="77777777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14:paraId="6C724772" w14:textId="77777777" w:rsidR="002159CC" w:rsidRDefault="002159CC">
            <w:pPr>
              <w:pStyle w:val="a6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 w14:paraId="772BDAC5" w14:textId="33143B12" w:rsidR="002159CC" w:rsidRDefault="00080D9B">
            <w:pPr>
              <w:pStyle w:val="a6"/>
              <w:jc w:val="right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18792295" wp14:editId="77EBFB4A">
                  <wp:extent cx="1270000" cy="3556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8D2B67" w14:textId="77777777" w:rsidR="002159CC" w:rsidRDefault="002159CC">
      <w:pPr>
        <w:ind w:leftChars="-85" w:left="10" w:hangingChars="60" w:hanging="180"/>
        <w:jc w:val="center"/>
        <w:rPr>
          <w:rFonts w:ascii="黑体" w:eastAsia="黑体"/>
          <w:sz w:val="30"/>
        </w:rPr>
      </w:pPr>
    </w:p>
    <w:p w14:paraId="68C6E8A1" w14:textId="77777777" w:rsidR="002159CC" w:rsidRDefault="002159CC">
      <w:pPr>
        <w:rPr>
          <w:rFonts w:hAnsi="宋体"/>
          <w:b/>
          <w:bCs/>
          <w:sz w:val="24"/>
        </w:rPr>
      </w:pPr>
    </w:p>
    <w:p w14:paraId="31D75D01" w14:textId="77777777" w:rsidR="002159CC" w:rsidRDefault="002159CC">
      <w:pPr>
        <w:rPr>
          <w:rFonts w:hAnsi="宋体"/>
          <w:b/>
          <w:bCs/>
          <w:sz w:val="24"/>
        </w:rPr>
      </w:pPr>
    </w:p>
    <w:p w14:paraId="2E17B426" w14:textId="77777777" w:rsidR="00DD3826" w:rsidRDefault="00DD3826">
      <w:pPr>
        <w:rPr>
          <w:rFonts w:hAnsi="宋体"/>
          <w:b/>
          <w:bCs/>
          <w:sz w:val="24"/>
        </w:rPr>
      </w:pPr>
    </w:p>
    <w:p w14:paraId="5E66E5E7" w14:textId="77777777" w:rsidR="002159CC" w:rsidRDefault="002159CC" w:rsidP="00BF03FB">
      <w:pPr>
        <w:rPr>
          <w:rFonts w:ascii="黑体" w:eastAsia="黑体"/>
          <w:sz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0"/>
        <w:gridCol w:w="1420"/>
        <w:gridCol w:w="1420"/>
        <w:gridCol w:w="1420"/>
        <w:gridCol w:w="1421"/>
        <w:gridCol w:w="1421"/>
      </w:tblGrid>
      <w:tr w:rsidR="005E2314" w:rsidRPr="007C23DB" w14:paraId="78ECC0A3" w14:textId="77777777" w:rsidTr="00C31042">
        <w:trPr>
          <w:jc w:val="center"/>
        </w:trPr>
        <w:tc>
          <w:tcPr>
            <w:tcW w:w="8522" w:type="dxa"/>
            <w:gridSpan w:val="6"/>
            <w:shd w:val="clear" w:color="auto" w:fill="B3B3B3"/>
          </w:tcPr>
          <w:p w14:paraId="2C8EAF6D" w14:textId="77777777" w:rsidR="005E2314" w:rsidRPr="007C23DB" w:rsidRDefault="005E2314" w:rsidP="00C31042">
            <w:pPr>
              <w:rPr>
                <w:b/>
                <w:sz w:val="32"/>
                <w:szCs w:val="32"/>
              </w:rPr>
            </w:pPr>
            <w:r w:rsidRPr="007C23DB">
              <w:rPr>
                <w:rFonts w:hint="eastAsia"/>
                <w:b/>
                <w:sz w:val="32"/>
                <w:szCs w:val="32"/>
              </w:rPr>
              <w:lastRenderedPageBreak/>
              <w:t>会议记录</w:t>
            </w:r>
          </w:p>
        </w:tc>
      </w:tr>
      <w:tr w:rsidR="005E2314" w14:paraId="3AEB90B9" w14:textId="77777777" w:rsidTr="00C31042">
        <w:trPr>
          <w:jc w:val="center"/>
        </w:trPr>
        <w:tc>
          <w:tcPr>
            <w:tcW w:w="1420" w:type="dxa"/>
            <w:shd w:val="clear" w:color="auto" w:fill="B3B3B3"/>
          </w:tcPr>
          <w:p w14:paraId="2DA71777" w14:textId="77777777" w:rsidR="005E2314" w:rsidRPr="007C23DB" w:rsidRDefault="005E2314" w:rsidP="00C31042">
            <w:pPr>
              <w:rPr>
                <w:b/>
              </w:rPr>
            </w:pPr>
            <w:r w:rsidRPr="007C23DB">
              <w:rPr>
                <w:rFonts w:hint="eastAsia"/>
                <w:b/>
              </w:rPr>
              <w:t>日期</w:t>
            </w:r>
          </w:p>
          <w:p w14:paraId="7E3BF995" w14:textId="77777777" w:rsidR="005E2314" w:rsidRDefault="005E2314" w:rsidP="00C31042">
            <w:r w:rsidRPr="007C23DB">
              <w:rPr>
                <w:rFonts w:hint="eastAsia"/>
                <w:b/>
              </w:rPr>
              <w:t>Date</w:t>
            </w:r>
          </w:p>
        </w:tc>
        <w:tc>
          <w:tcPr>
            <w:tcW w:w="1420" w:type="dxa"/>
          </w:tcPr>
          <w:p w14:paraId="5DE2C2A9" w14:textId="0A41FEA1" w:rsidR="005E2314" w:rsidRDefault="00052A0E" w:rsidP="00C31042">
            <w:r>
              <w:rPr>
                <w:rFonts w:hint="eastAsia"/>
              </w:rPr>
              <w:t>2020</w:t>
            </w:r>
            <w:r w:rsidR="008E1A15">
              <w:rPr>
                <w:rFonts w:hint="eastAsia"/>
              </w:rPr>
              <w:t>0703</w:t>
            </w:r>
          </w:p>
        </w:tc>
        <w:tc>
          <w:tcPr>
            <w:tcW w:w="1420" w:type="dxa"/>
            <w:shd w:val="clear" w:color="auto" w:fill="B3B3B3"/>
          </w:tcPr>
          <w:p w14:paraId="5F52BF36" w14:textId="77777777" w:rsidR="005E2314" w:rsidRPr="007C23DB" w:rsidRDefault="005E2314" w:rsidP="00C31042">
            <w:pPr>
              <w:rPr>
                <w:b/>
              </w:rPr>
            </w:pPr>
            <w:r w:rsidRPr="007C23DB">
              <w:rPr>
                <w:rFonts w:hint="eastAsia"/>
                <w:b/>
              </w:rPr>
              <w:t>时间</w:t>
            </w:r>
          </w:p>
          <w:p w14:paraId="047E5117" w14:textId="77777777" w:rsidR="005E2314" w:rsidRDefault="005E2314" w:rsidP="00C31042">
            <w:r w:rsidRPr="007C23DB">
              <w:rPr>
                <w:rFonts w:hint="eastAsia"/>
                <w:b/>
              </w:rPr>
              <w:t>Time</w:t>
            </w:r>
          </w:p>
        </w:tc>
        <w:tc>
          <w:tcPr>
            <w:tcW w:w="1420" w:type="dxa"/>
          </w:tcPr>
          <w:p w14:paraId="7CF983FE" w14:textId="0DC50D79" w:rsidR="005E2314" w:rsidRDefault="00052A0E" w:rsidP="00C31042">
            <w:r>
              <w:rPr>
                <w:rFonts w:hint="eastAsia"/>
              </w:rPr>
              <w:t>1</w:t>
            </w:r>
            <w:r w:rsidR="00E12F9A">
              <w:rPr>
                <w:rFonts w:hint="eastAsia"/>
              </w:rPr>
              <w:t>9</w:t>
            </w:r>
            <w:r>
              <w:t>:</w:t>
            </w:r>
            <w:r>
              <w:rPr>
                <w:rFonts w:hint="eastAsia"/>
              </w:rPr>
              <w:t>00</w:t>
            </w:r>
          </w:p>
        </w:tc>
        <w:tc>
          <w:tcPr>
            <w:tcW w:w="1421" w:type="dxa"/>
          </w:tcPr>
          <w:p w14:paraId="0B49A0A9" w14:textId="77777777" w:rsidR="005E2314" w:rsidRPr="007C23DB" w:rsidRDefault="005E2314" w:rsidP="00C31042">
            <w:pPr>
              <w:shd w:val="clear" w:color="auto" w:fill="B3B3B3"/>
              <w:rPr>
                <w:b/>
              </w:rPr>
            </w:pPr>
            <w:r w:rsidRPr="007C23DB">
              <w:rPr>
                <w:rFonts w:hint="eastAsia"/>
                <w:b/>
              </w:rPr>
              <w:t>地点</w:t>
            </w:r>
          </w:p>
          <w:p w14:paraId="22A530C3" w14:textId="77777777" w:rsidR="005E2314" w:rsidRDefault="005E2314" w:rsidP="00C31042">
            <w:pPr>
              <w:shd w:val="clear" w:color="auto" w:fill="B3B3B3"/>
              <w:rPr>
                <w:b/>
              </w:rPr>
            </w:pPr>
            <w:r w:rsidRPr="007C23DB">
              <w:rPr>
                <w:rFonts w:hint="eastAsia"/>
                <w:b/>
              </w:rPr>
              <w:t>ADD.</w:t>
            </w:r>
          </w:p>
          <w:p w14:paraId="364C799D" w14:textId="77777777" w:rsidR="005E2314" w:rsidRDefault="005E2314" w:rsidP="00C31042">
            <w:pPr>
              <w:shd w:val="clear" w:color="auto" w:fill="B3B3B3"/>
            </w:pPr>
          </w:p>
        </w:tc>
        <w:tc>
          <w:tcPr>
            <w:tcW w:w="1421" w:type="dxa"/>
          </w:tcPr>
          <w:p w14:paraId="2EE24E88" w14:textId="77777777" w:rsidR="005E2314" w:rsidRDefault="00052A0E" w:rsidP="00C31042">
            <w:r>
              <w:rPr>
                <w:rFonts w:hint="eastAsia"/>
              </w:rPr>
              <w:t>线上</w:t>
            </w:r>
          </w:p>
        </w:tc>
      </w:tr>
      <w:tr w:rsidR="005E2314" w:rsidRPr="007C23DB" w14:paraId="1819351B" w14:textId="77777777" w:rsidTr="00C31042">
        <w:trPr>
          <w:jc w:val="center"/>
        </w:trPr>
        <w:tc>
          <w:tcPr>
            <w:tcW w:w="8522" w:type="dxa"/>
            <w:gridSpan w:val="6"/>
          </w:tcPr>
          <w:p w14:paraId="7A1BD076" w14:textId="015FD744" w:rsidR="005E2314" w:rsidRPr="005E2314" w:rsidRDefault="005E2314" w:rsidP="00C31042">
            <w:pPr>
              <w:rPr>
                <w:b/>
                <w:sz w:val="28"/>
                <w:szCs w:val="28"/>
              </w:rPr>
            </w:pPr>
            <w:r w:rsidRPr="005E2314">
              <w:rPr>
                <w:rFonts w:hint="eastAsia"/>
                <w:b/>
                <w:sz w:val="28"/>
                <w:szCs w:val="28"/>
              </w:rPr>
              <w:t>主题：</w:t>
            </w:r>
            <w:r w:rsidR="00E12F9A">
              <w:rPr>
                <w:rFonts w:hint="eastAsia"/>
                <w:b/>
                <w:sz w:val="28"/>
                <w:szCs w:val="28"/>
              </w:rPr>
              <w:t>Y</w:t>
            </w:r>
            <w:r w:rsidR="00E12F9A">
              <w:rPr>
                <w:b/>
                <w:sz w:val="28"/>
                <w:szCs w:val="28"/>
              </w:rPr>
              <w:t>DOSP</w:t>
            </w:r>
            <w:r w:rsidR="00E12F9A">
              <w:rPr>
                <w:rFonts w:hint="eastAsia"/>
                <w:b/>
                <w:sz w:val="28"/>
                <w:szCs w:val="28"/>
              </w:rPr>
              <w:t>先</w:t>
            </w:r>
            <w:proofErr w:type="gramStart"/>
            <w:r w:rsidR="00E12F9A">
              <w:rPr>
                <w:rFonts w:hint="eastAsia"/>
                <w:b/>
                <w:sz w:val="28"/>
                <w:szCs w:val="28"/>
              </w:rPr>
              <w:t>启阶段</w:t>
            </w:r>
            <w:proofErr w:type="gramEnd"/>
            <w:r w:rsidR="00E12F9A">
              <w:rPr>
                <w:rFonts w:hint="eastAsia"/>
                <w:b/>
                <w:sz w:val="28"/>
                <w:szCs w:val="28"/>
              </w:rPr>
              <w:t>总结暨精华阶段启动</w:t>
            </w:r>
          </w:p>
        </w:tc>
      </w:tr>
      <w:tr w:rsidR="005E2314" w:rsidRPr="007C23DB" w14:paraId="176993DA" w14:textId="77777777" w:rsidTr="00C31042">
        <w:trPr>
          <w:jc w:val="center"/>
        </w:trPr>
        <w:tc>
          <w:tcPr>
            <w:tcW w:w="8522" w:type="dxa"/>
            <w:gridSpan w:val="6"/>
          </w:tcPr>
          <w:p w14:paraId="1A171890" w14:textId="77777777" w:rsidR="00FE781C" w:rsidRDefault="005E2314" w:rsidP="00C31042">
            <w:pPr>
              <w:rPr>
                <w:b/>
                <w:sz w:val="28"/>
                <w:szCs w:val="28"/>
              </w:rPr>
            </w:pPr>
            <w:r w:rsidRPr="005E2314">
              <w:rPr>
                <w:rFonts w:hint="eastAsia"/>
                <w:b/>
                <w:sz w:val="28"/>
                <w:szCs w:val="28"/>
              </w:rPr>
              <w:t>主持人：</w:t>
            </w:r>
            <w:r w:rsidR="00052A0E">
              <w:rPr>
                <w:rFonts w:hint="eastAsia"/>
                <w:b/>
                <w:sz w:val="28"/>
                <w:szCs w:val="28"/>
              </w:rPr>
              <w:t>靳睿晨</w:t>
            </w:r>
          </w:p>
          <w:p w14:paraId="0316184B" w14:textId="77777777" w:rsidR="005E2314" w:rsidRPr="005E2314" w:rsidRDefault="005E2314" w:rsidP="00C31042">
            <w:pPr>
              <w:rPr>
                <w:b/>
                <w:sz w:val="28"/>
                <w:szCs w:val="28"/>
              </w:rPr>
            </w:pPr>
            <w:r w:rsidRPr="005E2314">
              <w:rPr>
                <w:rFonts w:hint="eastAsia"/>
                <w:b/>
                <w:sz w:val="28"/>
                <w:szCs w:val="28"/>
              </w:rPr>
              <w:t>出席者：</w:t>
            </w:r>
            <w:r w:rsidR="00052A0E">
              <w:rPr>
                <w:rFonts w:hint="eastAsia"/>
                <w:b/>
                <w:sz w:val="28"/>
                <w:szCs w:val="28"/>
              </w:rPr>
              <w:t>薛博文、</w:t>
            </w:r>
            <w:proofErr w:type="gramStart"/>
            <w:r w:rsidR="00052A0E">
              <w:rPr>
                <w:rFonts w:hint="eastAsia"/>
                <w:b/>
                <w:sz w:val="28"/>
                <w:szCs w:val="28"/>
              </w:rPr>
              <w:t>樊帜</w:t>
            </w:r>
            <w:proofErr w:type="gramEnd"/>
            <w:r w:rsidR="00052A0E">
              <w:rPr>
                <w:rFonts w:hint="eastAsia"/>
                <w:b/>
                <w:sz w:val="28"/>
                <w:szCs w:val="28"/>
              </w:rPr>
              <w:t>伟、张振华、郝欣哲</w:t>
            </w:r>
          </w:p>
          <w:p w14:paraId="01AEAFC5" w14:textId="77777777" w:rsidR="005E2314" w:rsidRDefault="005E2314" w:rsidP="00C31042">
            <w:pPr>
              <w:rPr>
                <w:b/>
              </w:rPr>
            </w:pPr>
          </w:p>
          <w:p w14:paraId="2599C6BA" w14:textId="77777777" w:rsidR="005E2314" w:rsidRPr="007C23DB" w:rsidRDefault="005E2314" w:rsidP="00C31042">
            <w:pPr>
              <w:rPr>
                <w:b/>
              </w:rPr>
            </w:pPr>
          </w:p>
        </w:tc>
      </w:tr>
      <w:tr w:rsidR="005E2314" w:rsidRPr="006E4C2A" w14:paraId="5F3B82B3" w14:textId="77777777" w:rsidTr="00C31042">
        <w:trPr>
          <w:trHeight w:val="10424"/>
          <w:jc w:val="center"/>
        </w:trPr>
        <w:tc>
          <w:tcPr>
            <w:tcW w:w="8522" w:type="dxa"/>
            <w:gridSpan w:val="6"/>
          </w:tcPr>
          <w:p w14:paraId="4859CC90" w14:textId="77777777" w:rsidR="00052A0E" w:rsidRDefault="005E2314" w:rsidP="005E2314">
            <w:pPr>
              <w:spacing w:line="240" w:lineRule="auto"/>
              <w:jc w:val="both"/>
              <w:rPr>
                <w:b/>
                <w:sz w:val="28"/>
                <w:szCs w:val="28"/>
              </w:rPr>
            </w:pPr>
            <w:r w:rsidRPr="005E2314">
              <w:rPr>
                <w:rFonts w:hint="eastAsia"/>
                <w:b/>
                <w:sz w:val="28"/>
                <w:szCs w:val="28"/>
              </w:rPr>
              <w:t>会议内容：</w:t>
            </w:r>
          </w:p>
          <w:p w14:paraId="59FC351D" w14:textId="20D21BC4" w:rsidR="00E12F9A" w:rsidRPr="008E1A15" w:rsidRDefault="00E12F9A" w:rsidP="008E1A15">
            <w:pPr>
              <w:rPr>
                <w:rFonts w:hint="eastAsia"/>
                <w:sz w:val="28"/>
                <w:szCs w:val="28"/>
              </w:rPr>
            </w:pPr>
          </w:p>
          <w:p w14:paraId="02A36210" w14:textId="7DF7D4F1" w:rsidR="00E12F9A" w:rsidRDefault="00E12F9A" w:rsidP="00E12F9A">
            <w:pPr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精华阶段</w:t>
            </w:r>
            <w:r w:rsidR="008E1A15">
              <w:rPr>
                <w:rFonts w:hint="eastAsia"/>
                <w:sz w:val="28"/>
                <w:szCs w:val="28"/>
              </w:rPr>
              <w:t>分工</w:t>
            </w:r>
          </w:p>
          <w:p w14:paraId="7893F351" w14:textId="3CA7C532" w:rsidR="00E12F9A" w:rsidRDefault="00E12F9A" w:rsidP="00E12F9A">
            <w:pPr>
              <w:pStyle w:val="af7"/>
              <w:numPr>
                <w:ilvl w:val="1"/>
                <w:numId w:val="29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项目进度计划中任务项进行详细分工</w:t>
            </w:r>
          </w:p>
          <w:p w14:paraId="0B44DA3F" w14:textId="38D1AB6B" w:rsidR="00E12F9A" w:rsidRPr="00E12F9A" w:rsidRDefault="00E12F9A" w:rsidP="00E12F9A">
            <w:pPr>
              <w:pStyle w:val="af7"/>
              <w:numPr>
                <w:ilvl w:val="1"/>
                <w:numId w:val="29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阶段文档进行详细分工</w:t>
            </w:r>
          </w:p>
          <w:p w14:paraId="504947CB" w14:textId="77777777" w:rsidR="00997524" w:rsidRDefault="00E12F9A" w:rsidP="00E12F9A">
            <w:pPr>
              <w:ind w:left="720" w:firstLineChars="100" w:firstLine="280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drawing>
                <wp:inline distT="0" distB="0" distL="0" distR="0" wp14:anchorId="0AF4F916" wp14:editId="7503CF40">
                  <wp:extent cx="2988733" cy="2705983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0507" cy="2725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CAD1DA" w14:textId="77777777" w:rsidR="008E1A15" w:rsidRDefault="008E1A15" w:rsidP="008E1A15">
            <w:pPr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作业总结</w:t>
            </w:r>
          </w:p>
          <w:p w14:paraId="5E216A43" w14:textId="77777777" w:rsidR="008E1A15" w:rsidRPr="008E1A15" w:rsidRDefault="008E1A15" w:rsidP="008E1A15">
            <w:pPr>
              <w:jc w:val="both"/>
              <w:rPr>
                <w:sz w:val="28"/>
                <w:szCs w:val="28"/>
              </w:rPr>
            </w:pPr>
            <w:r w:rsidRPr="008E1A15">
              <w:rPr>
                <w:sz w:val="28"/>
                <w:szCs w:val="28"/>
              </w:rPr>
              <w:t>0629</w:t>
            </w:r>
          </w:p>
          <w:p w14:paraId="42F67B16" w14:textId="77777777" w:rsidR="008E1A15" w:rsidRPr="008E1A15" w:rsidRDefault="008E1A15" w:rsidP="008E1A15">
            <w:pPr>
              <w:jc w:val="both"/>
              <w:rPr>
                <w:rFonts w:hint="eastAsia"/>
                <w:sz w:val="28"/>
                <w:szCs w:val="28"/>
              </w:rPr>
            </w:pPr>
            <w:r w:rsidRPr="008E1A15">
              <w:rPr>
                <w:rFonts w:hint="eastAsia"/>
                <w:sz w:val="28"/>
                <w:szCs w:val="28"/>
              </w:rPr>
              <w:t>1</w:t>
            </w:r>
            <w:r w:rsidRPr="008E1A15">
              <w:rPr>
                <w:rFonts w:hint="eastAsia"/>
                <w:sz w:val="28"/>
                <w:szCs w:val="28"/>
              </w:rPr>
              <w:t>、怎么理解软件的系统架构？结合</w:t>
            </w:r>
            <w:r w:rsidRPr="008E1A15">
              <w:rPr>
                <w:rFonts w:hint="eastAsia"/>
                <w:sz w:val="28"/>
                <w:szCs w:val="28"/>
              </w:rPr>
              <w:t>RUP</w:t>
            </w:r>
            <w:r w:rsidRPr="008E1A15">
              <w:rPr>
                <w:rFonts w:hint="eastAsia"/>
                <w:sz w:val="28"/>
                <w:szCs w:val="28"/>
              </w:rPr>
              <w:t>模型谈谈你的认知。</w:t>
            </w:r>
          </w:p>
          <w:p w14:paraId="04DCC04E" w14:textId="77777777" w:rsidR="008E1A15" w:rsidRPr="008E1A15" w:rsidRDefault="008E1A15" w:rsidP="008E1A15">
            <w:pPr>
              <w:jc w:val="both"/>
              <w:rPr>
                <w:rFonts w:hint="eastAsia"/>
                <w:sz w:val="28"/>
                <w:szCs w:val="28"/>
              </w:rPr>
            </w:pPr>
            <w:r w:rsidRPr="008E1A15">
              <w:rPr>
                <w:rFonts w:hint="eastAsia"/>
                <w:sz w:val="28"/>
                <w:szCs w:val="28"/>
              </w:rPr>
              <w:t>2</w:t>
            </w:r>
            <w:r w:rsidRPr="008E1A15">
              <w:rPr>
                <w:rFonts w:hint="eastAsia"/>
                <w:sz w:val="28"/>
                <w:szCs w:val="28"/>
              </w:rPr>
              <w:t>、完成自己任务范围的类图模型和一个用例的时序图。</w:t>
            </w:r>
          </w:p>
          <w:p w14:paraId="23CA247D" w14:textId="77777777" w:rsidR="008E1A15" w:rsidRPr="008E1A15" w:rsidRDefault="008E1A15" w:rsidP="008E1A15">
            <w:pPr>
              <w:jc w:val="both"/>
              <w:rPr>
                <w:sz w:val="28"/>
                <w:szCs w:val="28"/>
              </w:rPr>
            </w:pPr>
            <w:r w:rsidRPr="008E1A15">
              <w:rPr>
                <w:sz w:val="28"/>
                <w:szCs w:val="28"/>
              </w:rPr>
              <w:t>0630</w:t>
            </w:r>
          </w:p>
          <w:p w14:paraId="1CE69313" w14:textId="77777777" w:rsidR="008E1A15" w:rsidRPr="008E1A15" w:rsidRDefault="008E1A15" w:rsidP="008E1A15">
            <w:pPr>
              <w:jc w:val="both"/>
              <w:rPr>
                <w:rFonts w:hint="eastAsia"/>
                <w:sz w:val="28"/>
                <w:szCs w:val="28"/>
              </w:rPr>
            </w:pPr>
            <w:r w:rsidRPr="008E1A15">
              <w:rPr>
                <w:rFonts w:hint="eastAsia"/>
                <w:sz w:val="28"/>
                <w:szCs w:val="28"/>
              </w:rPr>
              <w:t>1</w:t>
            </w:r>
            <w:r w:rsidRPr="008E1A15">
              <w:rPr>
                <w:rFonts w:hint="eastAsia"/>
                <w:sz w:val="28"/>
                <w:szCs w:val="28"/>
              </w:rPr>
              <w:t>、怎么理解</w:t>
            </w:r>
            <w:r w:rsidRPr="008E1A15">
              <w:rPr>
                <w:rFonts w:hint="eastAsia"/>
                <w:sz w:val="28"/>
                <w:szCs w:val="28"/>
              </w:rPr>
              <w:t>OOAD</w:t>
            </w:r>
            <w:r w:rsidRPr="008E1A15">
              <w:rPr>
                <w:rFonts w:hint="eastAsia"/>
                <w:sz w:val="28"/>
                <w:szCs w:val="28"/>
              </w:rPr>
              <w:t>中</w:t>
            </w:r>
            <w:proofErr w:type="gramStart"/>
            <w:r w:rsidRPr="008E1A15">
              <w:rPr>
                <w:rFonts w:hint="eastAsia"/>
                <w:sz w:val="28"/>
                <w:szCs w:val="28"/>
              </w:rPr>
              <w:t>架构师</w:t>
            </w:r>
            <w:proofErr w:type="gramEnd"/>
            <w:r w:rsidRPr="008E1A15">
              <w:rPr>
                <w:rFonts w:hint="eastAsia"/>
                <w:sz w:val="28"/>
                <w:szCs w:val="28"/>
              </w:rPr>
              <w:t>与设计师的工作关系？</w:t>
            </w:r>
          </w:p>
          <w:p w14:paraId="54A4F434" w14:textId="77777777" w:rsidR="008E1A15" w:rsidRPr="008E1A15" w:rsidRDefault="008E1A15" w:rsidP="008E1A15">
            <w:pPr>
              <w:jc w:val="both"/>
              <w:rPr>
                <w:rFonts w:hint="eastAsia"/>
                <w:sz w:val="28"/>
                <w:szCs w:val="28"/>
              </w:rPr>
            </w:pPr>
            <w:r w:rsidRPr="008E1A15">
              <w:rPr>
                <w:rFonts w:hint="eastAsia"/>
                <w:sz w:val="28"/>
                <w:szCs w:val="28"/>
              </w:rPr>
              <w:t>2</w:t>
            </w:r>
            <w:r w:rsidRPr="008E1A15">
              <w:rPr>
                <w:rFonts w:hint="eastAsia"/>
                <w:sz w:val="28"/>
                <w:szCs w:val="28"/>
              </w:rPr>
              <w:t>、练习数据建模：基于自己分包部分的实体类</w:t>
            </w:r>
          </w:p>
          <w:p w14:paraId="5739407D" w14:textId="77777777" w:rsidR="008E1A15" w:rsidRPr="008E1A15" w:rsidRDefault="008E1A15" w:rsidP="008E1A15">
            <w:pPr>
              <w:jc w:val="both"/>
              <w:rPr>
                <w:sz w:val="28"/>
                <w:szCs w:val="28"/>
              </w:rPr>
            </w:pPr>
            <w:r w:rsidRPr="008E1A15">
              <w:rPr>
                <w:sz w:val="28"/>
                <w:szCs w:val="28"/>
              </w:rPr>
              <w:t>0701</w:t>
            </w:r>
          </w:p>
          <w:p w14:paraId="167448F3" w14:textId="77777777" w:rsidR="008E1A15" w:rsidRDefault="008E1A15" w:rsidP="008E1A15">
            <w:pPr>
              <w:jc w:val="both"/>
              <w:rPr>
                <w:sz w:val="28"/>
                <w:szCs w:val="28"/>
              </w:rPr>
            </w:pPr>
            <w:r w:rsidRPr="008E1A15">
              <w:rPr>
                <w:rFonts w:hint="eastAsia"/>
                <w:sz w:val="28"/>
                <w:szCs w:val="28"/>
              </w:rPr>
              <w:t>针对自己的项目开发任务内容作界面原型设计。</w:t>
            </w:r>
          </w:p>
          <w:p w14:paraId="61CF0D3B" w14:textId="5DFAC08E" w:rsidR="008E1A15" w:rsidRPr="00052A0E" w:rsidRDefault="008E1A15" w:rsidP="008E1A15">
            <w:pPr>
              <w:jc w:val="both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培训要点交流</w:t>
            </w:r>
          </w:p>
        </w:tc>
      </w:tr>
    </w:tbl>
    <w:p w14:paraId="0911E6F2" w14:textId="77777777" w:rsidR="002159CC" w:rsidRDefault="002159CC">
      <w:pPr>
        <w:rPr>
          <w:rFonts w:ascii="宋体"/>
          <w:sz w:val="28"/>
        </w:rPr>
        <w:sectPr w:rsidR="002159CC">
          <w:type w:val="continuous"/>
          <w:pgSz w:w="11907" w:h="16840" w:code="9"/>
          <w:pgMar w:top="1560" w:right="1440" w:bottom="1196" w:left="1440" w:header="720" w:footer="720" w:gutter="0"/>
          <w:cols w:space="720"/>
        </w:sectPr>
      </w:pPr>
    </w:p>
    <w:bookmarkEnd w:id="0"/>
    <w:p w14:paraId="0ED58432" w14:textId="77777777" w:rsidR="002159CC" w:rsidRDefault="002159CC" w:rsidP="005E2314">
      <w:pPr>
        <w:pStyle w:val="af4"/>
        <w:rPr>
          <w:sz w:val="30"/>
        </w:rPr>
      </w:pPr>
    </w:p>
    <w:p w14:paraId="303D2112" w14:textId="77777777" w:rsidR="002159CC" w:rsidRDefault="002159CC">
      <w:pPr>
        <w:pStyle w:val="af4"/>
        <w:jc w:val="center"/>
        <w:rPr>
          <w:sz w:val="30"/>
        </w:rPr>
      </w:pPr>
      <w:r>
        <w:rPr>
          <w:rFonts w:hint="eastAsia"/>
          <w:sz w:val="30"/>
        </w:rPr>
        <w:t>会议签到表</w:t>
      </w:r>
    </w:p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260"/>
        <w:gridCol w:w="1980"/>
        <w:gridCol w:w="2457"/>
        <w:gridCol w:w="1683"/>
        <w:gridCol w:w="1260"/>
      </w:tblGrid>
      <w:tr w:rsidR="002159CC" w14:paraId="3D655F34" w14:textId="77777777" w:rsidTr="003B47A3">
        <w:trPr>
          <w:cantSplit/>
          <w:trHeight w:val="337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42A7E24" w14:textId="77777777" w:rsidR="002159CC" w:rsidRDefault="002159C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5D35F34F" w14:textId="77777777" w:rsidR="002159CC" w:rsidRDefault="002159C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14:paraId="79C3FB6E" w14:textId="77777777" w:rsidR="002159CC" w:rsidRDefault="002159C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色</w:t>
            </w:r>
          </w:p>
        </w:tc>
        <w:tc>
          <w:tcPr>
            <w:tcW w:w="2457" w:type="dxa"/>
            <w:tcBorders>
              <w:top w:val="single" w:sz="12" w:space="0" w:color="auto"/>
            </w:tcBorders>
            <w:vAlign w:val="center"/>
          </w:tcPr>
          <w:p w14:paraId="6E91B414" w14:textId="77777777" w:rsidR="002159CC" w:rsidRDefault="002159C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门</w:t>
            </w:r>
          </w:p>
        </w:tc>
        <w:tc>
          <w:tcPr>
            <w:tcW w:w="1683" w:type="dxa"/>
            <w:tcBorders>
              <w:top w:val="single" w:sz="12" w:space="0" w:color="auto"/>
            </w:tcBorders>
            <w:vAlign w:val="center"/>
          </w:tcPr>
          <w:p w14:paraId="66B64CB0" w14:textId="77777777" w:rsidR="002159CC" w:rsidRDefault="002159C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AA8EBA7" w14:textId="77777777" w:rsidR="002159CC" w:rsidRDefault="002159C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5D6903" w14:paraId="4275BACB" w14:textId="77777777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5021957" w14:textId="77777777" w:rsidR="005D6903" w:rsidRDefault="005D690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 w14:paraId="6C931B6F" w14:textId="77777777" w:rsidR="005D6903" w:rsidRDefault="00052A0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靳睿晨</w:t>
            </w:r>
          </w:p>
        </w:tc>
        <w:tc>
          <w:tcPr>
            <w:tcW w:w="1980" w:type="dxa"/>
            <w:vAlign w:val="center"/>
          </w:tcPr>
          <w:p w14:paraId="629062D7" w14:textId="77777777" w:rsidR="005D6903" w:rsidRPr="00D635BD" w:rsidRDefault="00052A0E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</w:p>
        </w:tc>
        <w:tc>
          <w:tcPr>
            <w:tcW w:w="2457" w:type="dxa"/>
            <w:vAlign w:val="center"/>
          </w:tcPr>
          <w:p w14:paraId="582CB323" w14:textId="77777777" w:rsidR="005D6903" w:rsidRDefault="00052A0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组</w:t>
            </w:r>
          </w:p>
        </w:tc>
        <w:tc>
          <w:tcPr>
            <w:tcW w:w="1683" w:type="dxa"/>
            <w:vAlign w:val="center"/>
          </w:tcPr>
          <w:p w14:paraId="45E1282C" w14:textId="77777777" w:rsidR="005D6903" w:rsidRDefault="00052A0E" w:rsidP="002D00B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靳睿晨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69CEED62" w14:textId="77777777" w:rsidR="005D6903" w:rsidRDefault="005D6903">
            <w:pPr>
              <w:jc w:val="center"/>
              <w:rPr>
                <w:sz w:val="24"/>
              </w:rPr>
            </w:pPr>
          </w:p>
        </w:tc>
      </w:tr>
      <w:tr w:rsidR="005D6903" w14:paraId="371DE7AF" w14:textId="77777777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98BD0B1" w14:textId="77777777" w:rsidR="005D6903" w:rsidRDefault="005D690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vAlign w:val="center"/>
          </w:tcPr>
          <w:p w14:paraId="43D1F310" w14:textId="77777777" w:rsidR="005D6903" w:rsidRDefault="00052A0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薛博文</w:t>
            </w:r>
          </w:p>
        </w:tc>
        <w:tc>
          <w:tcPr>
            <w:tcW w:w="1980" w:type="dxa"/>
            <w:vAlign w:val="center"/>
          </w:tcPr>
          <w:p w14:paraId="686681B4" w14:textId="77777777" w:rsidR="005D6903" w:rsidRPr="00D635BD" w:rsidRDefault="00052A0E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系统分析师</w:t>
            </w:r>
          </w:p>
        </w:tc>
        <w:tc>
          <w:tcPr>
            <w:tcW w:w="2457" w:type="dxa"/>
            <w:vAlign w:val="center"/>
          </w:tcPr>
          <w:p w14:paraId="3F8ACEE0" w14:textId="77777777" w:rsidR="005D6903" w:rsidRDefault="00052A0E" w:rsidP="0056484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组</w:t>
            </w:r>
          </w:p>
        </w:tc>
        <w:tc>
          <w:tcPr>
            <w:tcW w:w="1683" w:type="dxa"/>
            <w:vAlign w:val="center"/>
          </w:tcPr>
          <w:p w14:paraId="4B2F4436" w14:textId="77777777" w:rsidR="005D6903" w:rsidRDefault="00052A0E" w:rsidP="002D00B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薛博文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6F58A77A" w14:textId="77777777" w:rsidR="005D6903" w:rsidRDefault="005D6903">
            <w:pPr>
              <w:jc w:val="center"/>
              <w:rPr>
                <w:sz w:val="24"/>
              </w:rPr>
            </w:pPr>
          </w:p>
        </w:tc>
      </w:tr>
      <w:tr w:rsidR="005D6903" w14:paraId="013FD7E9" w14:textId="77777777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14E01DD" w14:textId="77777777" w:rsidR="005D6903" w:rsidRDefault="00B369D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vAlign w:val="center"/>
          </w:tcPr>
          <w:p w14:paraId="78AA343A" w14:textId="77777777" w:rsidR="005D6903" w:rsidRDefault="00052A0E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樊帜</w:t>
            </w:r>
            <w:proofErr w:type="gramEnd"/>
            <w:r>
              <w:rPr>
                <w:rFonts w:hint="eastAsia"/>
                <w:sz w:val="24"/>
              </w:rPr>
              <w:t>伟</w:t>
            </w:r>
          </w:p>
        </w:tc>
        <w:tc>
          <w:tcPr>
            <w:tcW w:w="1980" w:type="dxa"/>
            <w:vAlign w:val="center"/>
          </w:tcPr>
          <w:p w14:paraId="34A29712" w14:textId="77777777" w:rsidR="005D6903" w:rsidRPr="00D635BD" w:rsidRDefault="00052A0E">
            <w:pPr>
              <w:spacing w:before="20" w:after="20"/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架构师</w:t>
            </w:r>
            <w:proofErr w:type="gramEnd"/>
          </w:p>
        </w:tc>
        <w:tc>
          <w:tcPr>
            <w:tcW w:w="2457" w:type="dxa"/>
            <w:vAlign w:val="center"/>
          </w:tcPr>
          <w:p w14:paraId="5C8A6D12" w14:textId="77777777" w:rsidR="005D6903" w:rsidRDefault="00052A0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组</w:t>
            </w:r>
          </w:p>
        </w:tc>
        <w:tc>
          <w:tcPr>
            <w:tcW w:w="1683" w:type="dxa"/>
            <w:vAlign w:val="center"/>
          </w:tcPr>
          <w:p w14:paraId="45873C15" w14:textId="77777777" w:rsidR="005D6903" w:rsidRDefault="00052A0E" w:rsidP="002D00B0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樊帜</w:t>
            </w:r>
            <w:proofErr w:type="gramEnd"/>
            <w:r>
              <w:rPr>
                <w:rFonts w:hint="eastAsia"/>
                <w:sz w:val="24"/>
              </w:rPr>
              <w:t>伟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7018C4B9" w14:textId="77777777" w:rsidR="005D6903" w:rsidRDefault="005D6903">
            <w:pPr>
              <w:jc w:val="center"/>
              <w:rPr>
                <w:sz w:val="24"/>
              </w:rPr>
            </w:pPr>
          </w:p>
        </w:tc>
      </w:tr>
      <w:tr w:rsidR="005D6903" w14:paraId="06D05445" w14:textId="77777777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094AABF0" w14:textId="77777777" w:rsidR="005D6903" w:rsidRDefault="00B369D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 w14:paraId="10B2C2B3" w14:textId="77777777" w:rsidR="005D6903" w:rsidRDefault="00052A0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张振华</w:t>
            </w:r>
          </w:p>
        </w:tc>
        <w:tc>
          <w:tcPr>
            <w:tcW w:w="1980" w:type="dxa"/>
            <w:vAlign w:val="center"/>
          </w:tcPr>
          <w:p w14:paraId="34E407F6" w14:textId="77777777" w:rsidR="005D6903" w:rsidRPr="00D635BD" w:rsidRDefault="00052A0E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数据库设计员</w:t>
            </w:r>
          </w:p>
        </w:tc>
        <w:tc>
          <w:tcPr>
            <w:tcW w:w="2457" w:type="dxa"/>
            <w:vAlign w:val="center"/>
          </w:tcPr>
          <w:p w14:paraId="2B1229AB" w14:textId="77777777" w:rsidR="005D6903" w:rsidRDefault="00052A0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组</w:t>
            </w:r>
          </w:p>
        </w:tc>
        <w:tc>
          <w:tcPr>
            <w:tcW w:w="1683" w:type="dxa"/>
            <w:vAlign w:val="center"/>
          </w:tcPr>
          <w:p w14:paraId="72D55747" w14:textId="77777777" w:rsidR="005D6903" w:rsidRDefault="00052A0E" w:rsidP="002D00B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张振华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7D82324B" w14:textId="77777777" w:rsidR="005D6903" w:rsidRDefault="005D6903">
            <w:pPr>
              <w:jc w:val="center"/>
              <w:rPr>
                <w:sz w:val="24"/>
              </w:rPr>
            </w:pPr>
          </w:p>
        </w:tc>
      </w:tr>
      <w:tr w:rsidR="005D6903" w14:paraId="032081BE" w14:textId="77777777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013D99A3" w14:textId="77777777" w:rsidR="005D6903" w:rsidRDefault="00B369D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60" w:type="dxa"/>
            <w:vAlign w:val="center"/>
          </w:tcPr>
          <w:p w14:paraId="333BA907" w14:textId="77777777" w:rsidR="005D6903" w:rsidRDefault="00052A0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郝欣哲</w:t>
            </w:r>
          </w:p>
        </w:tc>
        <w:tc>
          <w:tcPr>
            <w:tcW w:w="1980" w:type="dxa"/>
            <w:vAlign w:val="center"/>
          </w:tcPr>
          <w:p w14:paraId="12D04ED5" w14:textId="77777777" w:rsidR="005D6903" w:rsidRPr="00D635BD" w:rsidRDefault="00052A0E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测试员</w:t>
            </w:r>
          </w:p>
        </w:tc>
        <w:tc>
          <w:tcPr>
            <w:tcW w:w="2457" w:type="dxa"/>
            <w:vAlign w:val="center"/>
          </w:tcPr>
          <w:p w14:paraId="5C6D05D3" w14:textId="77777777" w:rsidR="005D6903" w:rsidRDefault="00052A0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组</w:t>
            </w:r>
          </w:p>
        </w:tc>
        <w:tc>
          <w:tcPr>
            <w:tcW w:w="1683" w:type="dxa"/>
            <w:vAlign w:val="center"/>
          </w:tcPr>
          <w:p w14:paraId="5D8559F0" w14:textId="77777777" w:rsidR="005D6903" w:rsidRDefault="00052A0E" w:rsidP="002D00B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郝欣哲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5FD82C18" w14:textId="77777777" w:rsidR="005D6903" w:rsidRDefault="005D6903">
            <w:pPr>
              <w:jc w:val="center"/>
              <w:rPr>
                <w:sz w:val="24"/>
              </w:rPr>
            </w:pPr>
          </w:p>
        </w:tc>
      </w:tr>
      <w:tr w:rsidR="005D6903" w14:paraId="4EC692BB" w14:textId="77777777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11E1484" w14:textId="77777777" w:rsidR="005D6903" w:rsidRDefault="00B369D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60" w:type="dxa"/>
            <w:vAlign w:val="center"/>
          </w:tcPr>
          <w:p w14:paraId="4A05D22A" w14:textId="77777777" w:rsidR="005D6903" w:rsidRDefault="005D6903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5C5C674E" w14:textId="77777777" w:rsidR="005D6903" w:rsidRPr="00D635BD" w:rsidRDefault="005D6903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5FF3F134" w14:textId="77777777" w:rsidR="005D6903" w:rsidRDefault="005D6903" w:rsidP="00564840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2C7937E0" w14:textId="77777777" w:rsidR="005D6903" w:rsidRDefault="005D6903" w:rsidP="002D00B0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41615A00" w14:textId="77777777" w:rsidR="005D6903" w:rsidRDefault="005D6903">
            <w:pPr>
              <w:jc w:val="center"/>
              <w:rPr>
                <w:sz w:val="24"/>
              </w:rPr>
            </w:pPr>
          </w:p>
        </w:tc>
      </w:tr>
      <w:tr w:rsidR="0023346A" w14:paraId="6CF59C43" w14:textId="77777777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2F7FCE1" w14:textId="77777777" w:rsidR="0023346A" w:rsidRDefault="00B369D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260" w:type="dxa"/>
            <w:vAlign w:val="center"/>
          </w:tcPr>
          <w:p w14:paraId="6EAD219F" w14:textId="77777777" w:rsidR="0023346A" w:rsidRDefault="0023346A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02EFC175" w14:textId="77777777" w:rsidR="0023346A" w:rsidRPr="00D635BD" w:rsidRDefault="0023346A" w:rsidP="00B10BDE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42DD602C" w14:textId="77777777" w:rsidR="0023346A" w:rsidRDefault="0023346A" w:rsidP="00B10BDE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41BF5A71" w14:textId="77777777" w:rsidR="0023346A" w:rsidRDefault="0023346A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64FD8574" w14:textId="77777777" w:rsidR="0023346A" w:rsidRDefault="0023346A">
            <w:pPr>
              <w:jc w:val="center"/>
              <w:rPr>
                <w:sz w:val="24"/>
              </w:rPr>
            </w:pPr>
          </w:p>
        </w:tc>
      </w:tr>
      <w:tr w:rsidR="0023346A" w14:paraId="22608520" w14:textId="77777777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578B07A" w14:textId="77777777" w:rsidR="0023346A" w:rsidRDefault="00B369D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260" w:type="dxa"/>
            <w:vAlign w:val="center"/>
          </w:tcPr>
          <w:p w14:paraId="2216EECC" w14:textId="77777777" w:rsidR="0023346A" w:rsidRDefault="0023346A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64D3BD9B" w14:textId="77777777" w:rsidR="0023346A" w:rsidRPr="00D635BD" w:rsidRDefault="0023346A" w:rsidP="00B10BDE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2A1DD7AD" w14:textId="77777777" w:rsidR="0023346A" w:rsidRDefault="0023346A" w:rsidP="00B10BDE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55E7BEB2" w14:textId="77777777" w:rsidR="0023346A" w:rsidRDefault="0023346A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368B8B01" w14:textId="77777777" w:rsidR="0023346A" w:rsidRDefault="0023346A">
            <w:pPr>
              <w:jc w:val="center"/>
              <w:rPr>
                <w:sz w:val="24"/>
              </w:rPr>
            </w:pPr>
          </w:p>
        </w:tc>
      </w:tr>
      <w:tr w:rsidR="0023346A" w14:paraId="0AF4E579" w14:textId="77777777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BDFD558" w14:textId="77777777" w:rsidR="0023346A" w:rsidRDefault="00B369D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1260" w:type="dxa"/>
            <w:vAlign w:val="center"/>
          </w:tcPr>
          <w:p w14:paraId="05087E11" w14:textId="77777777" w:rsidR="0023346A" w:rsidRDefault="0023346A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31D917A3" w14:textId="77777777" w:rsidR="0023346A" w:rsidRPr="00D635BD" w:rsidRDefault="0023346A" w:rsidP="00B10BDE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706C8A4D" w14:textId="77777777" w:rsidR="0023346A" w:rsidRDefault="0023346A" w:rsidP="00B10BDE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0F028DC2" w14:textId="77777777" w:rsidR="0023346A" w:rsidRDefault="0023346A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70050099" w14:textId="77777777" w:rsidR="0023346A" w:rsidRDefault="0023346A">
            <w:pPr>
              <w:jc w:val="center"/>
              <w:rPr>
                <w:sz w:val="24"/>
              </w:rPr>
            </w:pPr>
          </w:p>
        </w:tc>
      </w:tr>
      <w:tr w:rsidR="00B369D0" w14:paraId="6C5E6A2B" w14:textId="77777777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013F80B" w14:textId="77777777" w:rsidR="00B369D0" w:rsidRDefault="00B369D0" w:rsidP="00B10B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260" w:type="dxa"/>
            <w:vAlign w:val="center"/>
          </w:tcPr>
          <w:p w14:paraId="491FBAD4" w14:textId="77777777" w:rsidR="00B369D0" w:rsidRDefault="00B369D0" w:rsidP="00B10BDE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614F222B" w14:textId="77777777" w:rsidR="00B369D0" w:rsidRPr="00D635BD" w:rsidRDefault="00B369D0" w:rsidP="00B10BDE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33DEAC94" w14:textId="77777777" w:rsidR="00B369D0" w:rsidRDefault="00B369D0" w:rsidP="00B10BDE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008F8542" w14:textId="77777777" w:rsidR="00B369D0" w:rsidRDefault="00B369D0" w:rsidP="00B10BDE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CF7E023" w14:textId="77777777" w:rsidR="00B369D0" w:rsidRDefault="00B369D0">
            <w:pPr>
              <w:jc w:val="center"/>
              <w:rPr>
                <w:sz w:val="24"/>
              </w:rPr>
            </w:pPr>
          </w:p>
        </w:tc>
      </w:tr>
      <w:tr w:rsidR="0023346A" w14:paraId="15E76281" w14:textId="77777777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D1BD596" w14:textId="77777777" w:rsidR="0023346A" w:rsidRDefault="00B369D0" w:rsidP="00B10B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1260" w:type="dxa"/>
            <w:vAlign w:val="center"/>
          </w:tcPr>
          <w:p w14:paraId="2FDDDB8C" w14:textId="77777777" w:rsidR="0023346A" w:rsidRDefault="0023346A" w:rsidP="00B10BDE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6D3C4DAB" w14:textId="77777777" w:rsidR="0023346A" w:rsidRPr="00D635BD" w:rsidRDefault="0023346A" w:rsidP="00B10BDE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3D7C81B9" w14:textId="77777777" w:rsidR="0023346A" w:rsidRDefault="0023346A" w:rsidP="00B10BDE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6C895F8F" w14:textId="77777777" w:rsidR="0023346A" w:rsidRDefault="0023346A" w:rsidP="00B10BDE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6D23EA7B" w14:textId="77777777" w:rsidR="0023346A" w:rsidRDefault="0023346A">
            <w:pPr>
              <w:jc w:val="center"/>
              <w:rPr>
                <w:sz w:val="24"/>
              </w:rPr>
            </w:pPr>
          </w:p>
        </w:tc>
      </w:tr>
      <w:tr w:rsidR="0023346A" w14:paraId="0D959773" w14:textId="77777777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8BA9F0A" w14:textId="77777777" w:rsidR="0023346A" w:rsidRDefault="00B369D0" w:rsidP="00B10B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1260" w:type="dxa"/>
            <w:vAlign w:val="center"/>
          </w:tcPr>
          <w:p w14:paraId="5A743AF7" w14:textId="77777777" w:rsidR="0023346A" w:rsidRDefault="0023346A" w:rsidP="00B10BDE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38070AFE" w14:textId="77777777" w:rsidR="0023346A" w:rsidRPr="00D635BD" w:rsidRDefault="0023346A" w:rsidP="00B10BDE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013D9662" w14:textId="77777777" w:rsidR="0023346A" w:rsidRDefault="0023346A" w:rsidP="00B10BDE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32BED47E" w14:textId="77777777" w:rsidR="0023346A" w:rsidRDefault="0023346A" w:rsidP="00B10BDE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5DEAA3AA" w14:textId="77777777" w:rsidR="0023346A" w:rsidRDefault="0023346A">
            <w:pPr>
              <w:jc w:val="center"/>
              <w:rPr>
                <w:sz w:val="24"/>
              </w:rPr>
            </w:pPr>
          </w:p>
        </w:tc>
      </w:tr>
      <w:tr w:rsidR="0023346A" w14:paraId="347697A2" w14:textId="77777777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EDFDB1D" w14:textId="77777777" w:rsidR="0023346A" w:rsidRDefault="00B369D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1260" w:type="dxa"/>
            <w:vAlign w:val="center"/>
          </w:tcPr>
          <w:p w14:paraId="2CE5B430" w14:textId="77777777" w:rsidR="0023346A" w:rsidRDefault="0023346A" w:rsidP="00B10BDE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033E6850" w14:textId="77777777" w:rsidR="0023346A" w:rsidRDefault="0023346A" w:rsidP="00B10BDE"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0C34747F" w14:textId="77777777" w:rsidR="0023346A" w:rsidRDefault="0023346A" w:rsidP="00B10BDE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5365DECA" w14:textId="77777777" w:rsidR="0023346A" w:rsidRDefault="0023346A" w:rsidP="00B10BDE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0620D421" w14:textId="77777777" w:rsidR="0023346A" w:rsidRDefault="0023346A">
            <w:pPr>
              <w:jc w:val="center"/>
              <w:rPr>
                <w:sz w:val="24"/>
              </w:rPr>
            </w:pPr>
          </w:p>
        </w:tc>
      </w:tr>
      <w:tr w:rsidR="00B369D0" w14:paraId="38A91C62" w14:textId="77777777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4A3EAAF" w14:textId="77777777" w:rsidR="00B369D0" w:rsidRDefault="00B369D0">
            <w:pPr>
              <w:jc w:val="center"/>
              <w:rPr>
                <w:sz w:val="24"/>
              </w:rPr>
            </w:pPr>
          </w:p>
          <w:p w14:paraId="5F6F0454" w14:textId="77777777" w:rsidR="00B369D0" w:rsidRDefault="00B369D0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4105F2AB" w14:textId="77777777" w:rsidR="00B369D0" w:rsidRPr="00564840" w:rsidRDefault="00B369D0" w:rsidP="00B10BDE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1C3B5008" w14:textId="77777777" w:rsidR="00B369D0" w:rsidRDefault="00B369D0" w:rsidP="00B10BDE"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2A7A0871" w14:textId="77777777" w:rsidR="00B369D0" w:rsidRDefault="00B369D0" w:rsidP="00B10BDE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26A2A01C" w14:textId="77777777" w:rsidR="00B369D0" w:rsidRPr="00564840" w:rsidRDefault="00B369D0" w:rsidP="00B10BDE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47E50978" w14:textId="77777777" w:rsidR="00B369D0" w:rsidRDefault="00B369D0">
            <w:pPr>
              <w:jc w:val="center"/>
              <w:rPr>
                <w:sz w:val="24"/>
              </w:rPr>
            </w:pPr>
          </w:p>
        </w:tc>
      </w:tr>
      <w:tr w:rsidR="00B369D0" w14:paraId="4D0F2984" w14:textId="77777777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AB2A2A2" w14:textId="77777777" w:rsidR="00B369D0" w:rsidRDefault="00B369D0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4216022F" w14:textId="77777777" w:rsidR="00B369D0" w:rsidRPr="00564840" w:rsidRDefault="00B369D0" w:rsidP="00B10BDE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615E9D0A" w14:textId="77777777" w:rsidR="00B369D0" w:rsidRDefault="00B369D0" w:rsidP="00B10BDE"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05BB6BEB" w14:textId="77777777" w:rsidR="00B369D0" w:rsidRDefault="00B369D0" w:rsidP="00B10BDE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0227BD57" w14:textId="77777777" w:rsidR="00B369D0" w:rsidRPr="00564840" w:rsidRDefault="00B369D0" w:rsidP="00B10BDE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4997511A" w14:textId="77777777" w:rsidR="00B369D0" w:rsidRDefault="00B369D0">
            <w:pPr>
              <w:jc w:val="center"/>
              <w:rPr>
                <w:sz w:val="24"/>
              </w:rPr>
            </w:pPr>
          </w:p>
        </w:tc>
      </w:tr>
      <w:tr w:rsidR="005D6903" w14:paraId="152C6189" w14:textId="77777777">
        <w:trPr>
          <w:trHeight w:val="403"/>
        </w:trPr>
        <w:tc>
          <w:tcPr>
            <w:tcW w:w="9360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B879FA" w14:textId="77777777" w:rsidR="005D6903" w:rsidRDefault="005D6903">
            <w:pPr>
              <w:pStyle w:val="10"/>
              <w:spacing w:before="0" w:after="0"/>
              <w:rPr>
                <w:rFonts w:ascii="Arial"/>
                <w:caps w:val="0"/>
                <w:szCs w:val="20"/>
              </w:rPr>
            </w:pPr>
            <w:r>
              <w:rPr>
                <w:rFonts w:ascii="Arial" w:hint="eastAsia"/>
                <w:caps w:val="0"/>
                <w:szCs w:val="20"/>
              </w:rPr>
              <w:t>填表说明</w:t>
            </w:r>
          </w:p>
        </w:tc>
      </w:tr>
      <w:tr w:rsidR="005D6903" w14:paraId="77A62B54" w14:textId="77777777">
        <w:trPr>
          <w:trHeight w:val="715"/>
        </w:trPr>
        <w:tc>
          <w:tcPr>
            <w:tcW w:w="9360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A685F5" w14:textId="77777777" w:rsidR="005D6903" w:rsidRDefault="005D6903">
            <w:pPr>
              <w:numPr>
                <w:ilvl w:val="0"/>
                <w:numId w:val="10"/>
              </w:num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</w:t>
            </w:r>
            <w:proofErr w:type="gramStart"/>
            <w:r>
              <w:rPr>
                <w:rFonts w:hint="eastAsia"/>
                <w:sz w:val="18"/>
              </w:rPr>
              <w:t>名应当</w:t>
            </w:r>
            <w:proofErr w:type="gramEnd"/>
            <w:r>
              <w:rPr>
                <w:rFonts w:hint="eastAsia"/>
                <w:sz w:val="18"/>
              </w:rPr>
              <w:t>反映在评审会议中担任的职责。</w:t>
            </w:r>
          </w:p>
          <w:p w14:paraId="296DE2E5" w14:textId="77777777" w:rsidR="005D6903" w:rsidRDefault="005D6903">
            <w:pPr>
              <w:numPr>
                <w:ilvl w:val="0"/>
                <w:numId w:val="10"/>
              </w:numPr>
              <w:jc w:val="both"/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 w14:paraId="3CD921F0" w14:textId="77777777" w:rsidR="002159CC" w:rsidRDefault="002159CC">
      <w:pPr>
        <w:pStyle w:val="af4"/>
        <w:jc w:val="center"/>
        <w:rPr>
          <w:sz w:val="30"/>
        </w:rPr>
      </w:pPr>
    </w:p>
    <w:p w14:paraId="70F7C7BB" w14:textId="77777777" w:rsidR="002159CC" w:rsidRDefault="002159CC">
      <w:pPr>
        <w:pStyle w:val="af4"/>
      </w:pPr>
    </w:p>
    <w:p w14:paraId="6CB63F13" w14:textId="77777777" w:rsidR="002159CC" w:rsidRDefault="002159CC"/>
    <w:sectPr w:rsidR="002159CC">
      <w:headerReference w:type="first" r:id="rId9"/>
      <w:pgSz w:w="11907" w:h="16840" w:code="9"/>
      <w:pgMar w:top="1701" w:right="1440" w:bottom="1599" w:left="1440" w:header="1077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DDA80E" w14:textId="77777777" w:rsidR="00567001" w:rsidRDefault="00567001">
      <w:r>
        <w:separator/>
      </w:r>
    </w:p>
  </w:endnote>
  <w:endnote w:type="continuationSeparator" w:id="0">
    <w:p w14:paraId="4D33AC6D" w14:textId="77777777" w:rsidR="00567001" w:rsidRDefault="00567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6C5C8C" w14:textId="77777777" w:rsidR="00567001" w:rsidRDefault="00567001">
      <w:r>
        <w:separator/>
      </w:r>
    </w:p>
  </w:footnote>
  <w:footnote w:type="continuationSeparator" w:id="0">
    <w:p w14:paraId="224F02B4" w14:textId="77777777" w:rsidR="00567001" w:rsidRDefault="005670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FB4B5" w14:textId="77777777" w:rsidR="006A6502" w:rsidRDefault="006A6502" w:rsidP="006A6502">
    <w:pPr>
      <w:pStyle w:val="a8"/>
      <w:ind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9C6D98A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2C866F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1FE30BE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A2CE2A9A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59928F2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7785E62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5C2FF10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1B4E1A4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8B78FC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FB"/>
    <w:multiLevelType w:val="multilevel"/>
    <w:tmpl w:val="92FC7422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1"/>
      <w:lvlText w:val="%1.%2"/>
      <w:lvlJc w:val="left"/>
    </w:lvl>
    <w:lvl w:ilvl="2">
      <w:start w:val="1"/>
      <w:numFmt w:val="decimal"/>
      <w:pStyle w:val="31"/>
      <w:lvlText w:val="%1.%2.%3"/>
      <w:lvlJc w:val="left"/>
    </w:lvl>
    <w:lvl w:ilvl="3">
      <w:start w:val="1"/>
      <w:numFmt w:val="decimal"/>
      <w:pStyle w:val="41"/>
      <w:lvlText w:val="%1.%2.%3.%4"/>
      <w:lvlJc w:val="left"/>
    </w:lvl>
    <w:lvl w:ilvl="4">
      <w:start w:val="1"/>
      <w:numFmt w:val="decimal"/>
      <w:pStyle w:val="51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0" w15:restartNumberingAfterBreak="0">
    <w:nsid w:val="1DA03513"/>
    <w:multiLevelType w:val="hybridMultilevel"/>
    <w:tmpl w:val="D45C7F74"/>
    <w:lvl w:ilvl="0" w:tplc="C504DC1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1FC92C27"/>
    <w:multiLevelType w:val="hybridMultilevel"/>
    <w:tmpl w:val="8C2E57E8"/>
    <w:lvl w:ilvl="0" w:tplc="A964DA3A">
      <w:start w:val="1"/>
      <w:numFmt w:val="decimal"/>
      <w:pStyle w:val="Bullet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12" w15:restartNumberingAfterBreak="0">
    <w:nsid w:val="1FD61727"/>
    <w:multiLevelType w:val="hybridMultilevel"/>
    <w:tmpl w:val="5F3AB122"/>
    <w:lvl w:ilvl="0" w:tplc="C3A8A2E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26ED7BF9"/>
    <w:multiLevelType w:val="hybridMultilevel"/>
    <w:tmpl w:val="858CC6EC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4" w15:restartNumberingAfterBreak="0">
    <w:nsid w:val="31C87F09"/>
    <w:multiLevelType w:val="hybridMultilevel"/>
    <w:tmpl w:val="EFDEAADE"/>
    <w:lvl w:ilvl="0" w:tplc="6220F2E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5B63647"/>
    <w:multiLevelType w:val="hybridMultilevel"/>
    <w:tmpl w:val="75083C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7B60808"/>
    <w:multiLevelType w:val="hybridMultilevel"/>
    <w:tmpl w:val="75083C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8E152B2"/>
    <w:multiLevelType w:val="hybridMultilevel"/>
    <w:tmpl w:val="B2E6B88C"/>
    <w:lvl w:ilvl="0" w:tplc="4D1ED46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19D68AA"/>
    <w:multiLevelType w:val="hybridMultilevel"/>
    <w:tmpl w:val="510E0172"/>
    <w:lvl w:ilvl="0" w:tplc="B1C8D72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013296E"/>
    <w:multiLevelType w:val="hybridMultilevel"/>
    <w:tmpl w:val="DCCE740A"/>
    <w:lvl w:ilvl="0" w:tplc="B32ACA6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A55A03E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11949BCE">
      <w:start w:val="1"/>
      <w:numFmt w:val="decimalEnclosedParen"/>
      <w:lvlText w:val="%3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B1F19B9"/>
    <w:multiLevelType w:val="hybridMultilevel"/>
    <w:tmpl w:val="5E1607B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12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1"/>
  </w:num>
  <w:num w:numId="21">
    <w:abstractNumId w:val="20"/>
  </w:num>
  <w:num w:numId="22">
    <w:abstractNumId w:val="14"/>
  </w:num>
  <w:num w:numId="23">
    <w:abstractNumId w:val="10"/>
  </w:num>
  <w:num w:numId="24">
    <w:abstractNumId w:val="17"/>
  </w:num>
  <w:num w:numId="25">
    <w:abstractNumId w:val="18"/>
  </w:num>
  <w:num w:numId="26">
    <w:abstractNumId w:val="13"/>
  </w:num>
  <w:num w:numId="27">
    <w:abstractNumId w:val="16"/>
  </w:num>
  <w:num w:numId="28">
    <w:abstractNumId w:val="15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attachedTemplate r:id="rId1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D9B"/>
    <w:rsid w:val="00000171"/>
    <w:rsid w:val="00001DC3"/>
    <w:rsid w:val="000415C9"/>
    <w:rsid w:val="00052A0E"/>
    <w:rsid w:val="00080D9B"/>
    <w:rsid w:val="000A7960"/>
    <w:rsid w:val="000F39E7"/>
    <w:rsid w:val="001524B7"/>
    <w:rsid w:val="00181990"/>
    <w:rsid w:val="00195799"/>
    <w:rsid w:val="001D0FB9"/>
    <w:rsid w:val="002159CC"/>
    <w:rsid w:val="0023346A"/>
    <w:rsid w:val="00247F97"/>
    <w:rsid w:val="00257D5E"/>
    <w:rsid w:val="002A1152"/>
    <w:rsid w:val="002A1DAE"/>
    <w:rsid w:val="002B19FC"/>
    <w:rsid w:val="002B548B"/>
    <w:rsid w:val="002D00B0"/>
    <w:rsid w:val="002D1384"/>
    <w:rsid w:val="002E2A4A"/>
    <w:rsid w:val="002E479F"/>
    <w:rsid w:val="003B0612"/>
    <w:rsid w:val="003B06C3"/>
    <w:rsid w:val="003B47A3"/>
    <w:rsid w:val="003D6A9F"/>
    <w:rsid w:val="004007D2"/>
    <w:rsid w:val="004019D4"/>
    <w:rsid w:val="00404D2D"/>
    <w:rsid w:val="00411410"/>
    <w:rsid w:val="00431F08"/>
    <w:rsid w:val="0048263D"/>
    <w:rsid w:val="005528CF"/>
    <w:rsid w:val="00564840"/>
    <w:rsid w:val="00567001"/>
    <w:rsid w:val="005A7153"/>
    <w:rsid w:val="005C1CF4"/>
    <w:rsid w:val="005D6903"/>
    <w:rsid w:val="005E2314"/>
    <w:rsid w:val="006244DE"/>
    <w:rsid w:val="006A540E"/>
    <w:rsid w:val="006A6502"/>
    <w:rsid w:val="007219EE"/>
    <w:rsid w:val="007777F3"/>
    <w:rsid w:val="007C48A9"/>
    <w:rsid w:val="0080432E"/>
    <w:rsid w:val="00821768"/>
    <w:rsid w:val="008658FE"/>
    <w:rsid w:val="00893BF0"/>
    <w:rsid w:val="008E1A15"/>
    <w:rsid w:val="0091263D"/>
    <w:rsid w:val="00912CA8"/>
    <w:rsid w:val="00917316"/>
    <w:rsid w:val="00943B39"/>
    <w:rsid w:val="00953E4F"/>
    <w:rsid w:val="00997524"/>
    <w:rsid w:val="009E3AF7"/>
    <w:rsid w:val="009E3CC9"/>
    <w:rsid w:val="00A01094"/>
    <w:rsid w:val="00A1757B"/>
    <w:rsid w:val="00A473B0"/>
    <w:rsid w:val="00A5056F"/>
    <w:rsid w:val="00AD11E4"/>
    <w:rsid w:val="00AD79F2"/>
    <w:rsid w:val="00AE1917"/>
    <w:rsid w:val="00AF751C"/>
    <w:rsid w:val="00B10BDE"/>
    <w:rsid w:val="00B26818"/>
    <w:rsid w:val="00B36351"/>
    <w:rsid w:val="00B369D0"/>
    <w:rsid w:val="00B4353A"/>
    <w:rsid w:val="00B92363"/>
    <w:rsid w:val="00B93439"/>
    <w:rsid w:val="00B97623"/>
    <w:rsid w:val="00BC5C65"/>
    <w:rsid w:val="00BF03FB"/>
    <w:rsid w:val="00C31042"/>
    <w:rsid w:val="00C376A8"/>
    <w:rsid w:val="00C75820"/>
    <w:rsid w:val="00C81F93"/>
    <w:rsid w:val="00C87443"/>
    <w:rsid w:val="00CB1EBE"/>
    <w:rsid w:val="00CB6E9B"/>
    <w:rsid w:val="00CD7614"/>
    <w:rsid w:val="00CE1851"/>
    <w:rsid w:val="00CF4E5D"/>
    <w:rsid w:val="00D202B0"/>
    <w:rsid w:val="00D635BD"/>
    <w:rsid w:val="00D90891"/>
    <w:rsid w:val="00D91B58"/>
    <w:rsid w:val="00DA6D7A"/>
    <w:rsid w:val="00DD3826"/>
    <w:rsid w:val="00E12F9A"/>
    <w:rsid w:val="00E246D3"/>
    <w:rsid w:val="00E370D5"/>
    <w:rsid w:val="00E57093"/>
    <w:rsid w:val="00E7176A"/>
    <w:rsid w:val="00EA554D"/>
    <w:rsid w:val="00F04F1D"/>
    <w:rsid w:val="00FD19D6"/>
    <w:rsid w:val="00FE781C"/>
    <w:rsid w:val="00FF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176B38"/>
  <w15:chartTrackingRefBased/>
  <w15:docId w15:val="{47C7EF4E-0047-4DE2-B447-7003665D0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aliases w:val="h1,H1"/>
    <w:basedOn w:val="a0"/>
    <w:next w:val="a1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1">
    <w:name w:val="heading 2"/>
    <w:aliases w:val="H2,h2"/>
    <w:basedOn w:val="1"/>
    <w:next w:val="a1"/>
    <w:qFormat/>
    <w:pPr>
      <w:numPr>
        <w:ilvl w:val="1"/>
        <w:numId w:val="2"/>
      </w:numPr>
      <w:tabs>
        <w:tab w:val="num" w:pos="0"/>
      </w:tabs>
      <w:outlineLvl w:val="1"/>
    </w:pPr>
    <w:rPr>
      <w:sz w:val="24"/>
      <w:szCs w:val="24"/>
    </w:rPr>
  </w:style>
  <w:style w:type="paragraph" w:styleId="31">
    <w:name w:val="heading 3"/>
    <w:aliases w:val="H3,h3"/>
    <w:basedOn w:val="1"/>
    <w:next w:val="a1"/>
    <w:qFormat/>
    <w:pPr>
      <w:numPr>
        <w:ilvl w:val="2"/>
        <w:numId w:val="3"/>
      </w:numPr>
      <w:tabs>
        <w:tab w:val="num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41">
    <w:name w:val="heading 4"/>
    <w:aliases w:val="H4,h4"/>
    <w:basedOn w:val="1"/>
    <w:next w:val="a1"/>
    <w:qFormat/>
    <w:pPr>
      <w:numPr>
        <w:ilvl w:val="3"/>
        <w:numId w:val="4"/>
      </w:numPr>
      <w:spacing w:before="60"/>
      <w:outlineLvl w:val="3"/>
    </w:pPr>
    <w:rPr>
      <w:b w:val="0"/>
      <w:bCs w:val="0"/>
      <w:sz w:val="20"/>
      <w:szCs w:val="20"/>
    </w:rPr>
  </w:style>
  <w:style w:type="paragraph" w:styleId="51">
    <w:name w:val="heading 5"/>
    <w:aliases w:val="H5"/>
    <w:basedOn w:val="a0"/>
    <w:next w:val="a1"/>
    <w:qFormat/>
    <w:pPr>
      <w:numPr>
        <w:ilvl w:val="4"/>
        <w:numId w:val="5"/>
      </w:numPr>
      <w:spacing w:before="60" w:after="60"/>
      <w:outlineLvl w:val="4"/>
    </w:pPr>
    <w:rPr>
      <w:i/>
    </w:rPr>
  </w:style>
  <w:style w:type="paragraph" w:styleId="6">
    <w:name w:val="heading 6"/>
    <w:basedOn w:val="a0"/>
    <w:next w:val="a0"/>
    <w:qFormat/>
    <w:pPr>
      <w:numPr>
        <w:ilvl w:val="5"/>
        <w:numId w:val="6"/>
      </w:numPr>
      <w:spacing w:before="60" w:after="60"/>
      <w:outlineLvl w:val="5"/>
    </w:pPr>
    <w:rPr>
      <w:iCs/>
    </w:rPr>
  </w:style>
  <w:style w:type="paragraph" w:styleId="7">
    <w:name w:val="heading 7"/>
    <w:aliases w:val="H7"/>
    <w:basedOn w:val="a0"/>
    <w:next w:val="a0"/>
    <w:qFormat/>
    <w:pPr>
      <w:numPr>
        <w:ilvl w:val="6"/>
        <w:numId w:val="7"/>
      </w:numPr>
      <w:tabs>
        <w:tab w:val="num" w:pos="0"/>
      </w:tabs>
      <w:spacing w:before="60" w:after="60"/>
      <w:outlineLvl w:val="6"/>
    </w:pPr>
    <w:rPr>
      <w:i/>
    </w:rPr>
  </w:style>
  <w:style w:type="paragraph" w:styleId="8">
    <w:name w:val="heading 8"/>
    <w:aliases w:val="H8"/>
    <w:basedOn w:val="a0"/>
    <w:next w:val="a0"/>
    <w:qFormat/>
    <w:pPr>
      <w:numPr>
        <w:ilvl w:val="7"/>
        <w:numId w:val="8"/>
      </w:numPr>
      <w:tabs>
        <w:tab w:val="num" w:pos="0"/>
      </w:tabs>
      <w:spacing w:before="240" w:after="60"/>
      <w:ind w:left="2880"/>
      <w:outlineLvl w:val="7"/>
    </w:pPr>
    <w:rPr>
      <w:i/>
      <w:iCs/>
    </w:rPr>
  </w:style>
  <w:style w:type="paragraph" w:styleId="9">
    <w:name w:val="heading 9"/>
    <w:aliases w:val="H9"/>
    <w:basedOn w:val="a0"/>
    <w:next w:val="a0"/>
    <w:qFormat/>
    <w:pPr>
      <w:numPr>
        <w:ilvl w:val="8"/>
        <w:numId w:val="9"/>
      </w:numPr>
      <w:tabs>
        <w:tab w:val="num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semiHidden/>
    <w:pPr>
      <w:keepLines/>
      <w:spacing w:before="40" w:after="40"/>
      <w:ind w:left="720"/>
    </w:pPr>
  </w:style>
  <w:style w:type="paragraph" w:styleId="a5">
    <w:name w:val="Normal Indent"/>
    <w:basedOn w:val="a0"/>
    <w:semiHidden/>
    <w:pPr>
      <w:ind w:left="900" w:hanging="900"/>
    </w:pPr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6">
    <w:name w:val="Title"/>
    <w:basedOn w:val="a0"/>
    <w:next w:val="a0"/>
    <w:qFormat/>
    <w:pPr>
      <w:spacing w:line="240" w:lineRule="auto"/>
      <w:jc w:val="center"/>
    </w:pPr>
    <w:rPr>
      <w:b/>
      <w:bCs/>
      <w:sz w:val="36"/>
      <w:szCs w:val="36"/>
    </w:rPr>
  </w:style>
  <w:style w:type="paragraph" w:styleId="a7">
    <w:name w:val="Subtitle"/>
    <w:basedOn w:val="a0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customStyle="1" w:styleId="10">
    <w:name w:val="目录 1"/>
    <w:aliases w:val="TOC"/>
    <w:basedOn w:val="a0"/>
    <w:next w:val="a0"/>
    <w:autoRedefine/>
    <w:semiHidden/>
    <w:pPr>
      <w:spacing w:before="120" w:after="120"/>
    </w:pPr>
    <w:rPr>
      <w:rFonts w:ascii="Times New Roman"/>
      <w:b/>
      <w:bCs/>
      <w:caps/>
      <w:szCs w:val="24"/>
    </w:rPr>
  </w:style>
  <w:style w:type="paragraph" w:customStyle="1" w:styleId="22">
    <w:name w:val="目录 2"/>
    <w:basedOn w:val="a0"/>
    <w:next w:val="a0"/>
    <w:autoRedefine/>
    <w:semiHidden/>
    <w:pPr>
      <w:ind w:left="200"/>
    </w:pPr>
    <w:rPr>
      <w:rFonts w:ascii="Times New Roman"/>
      <w:smallCaps/>
      <w:szCs w:val="24"/>
    </w:rPr>
  </w:style>
  <w:style w:type="paragraph" w:customStyle="1" w:styleId="32">
    <w:name w:val="目录 3"/>
    <w:aliases w:val="T3"/>
    <w:basedOn w:val="a0"/>
    <w:next w:val="a0"/>
    <w:autoRedefine/>
    <w:semiHidden/>
    <w:pPr>
      <w:ind w:left="400"/>
    </w:pPr>
    <w:rPr>
      <w:rFonts w:ascii="Times New Roman"/>
      <w:i/>
      <w:iCs/>
      <w:szCs w:val="24"/>
    </w:rPr>
  </w:style>
  <w:style w:type="paragraph" w:styleId="a8">
    <w:name w:val="header"/>
    <w:basedOn w:val="a0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eastAsia="楷体_GB2312" w:hAnsi="Times New Roman"/>
      <w:snapToGrid/>
      <w:kern w:val="2"/>
      <w:sz w:val="21"/>
    </w:rPr>
  </w:style>
  <w:style w:type="paragraph" w:styleId="a9">
    <w:name w:val="footer"/>
    <w:basedOn w:val="a0"/>
    <w:semiHidden/>
    <w:pPr>
      <w:tabs>
        <w:tab w:val="center" w:pos="4320"/>
        <w:tab w:val="right" w:pos="8640"/>
      </w:tabs>
    </w:pPr>
    <w:rPr>
      <w:rFonts w:eastAsia="Arial"/>
    </w:rPr>
  </w:style>
  <w:style w:type="character" w:styleId="aa">
    <w:name w:val="page number"/>
    <w:aliases w:val="PN"/>
    <w:semiHidden/>
    <w:rPr>
      <w:rFonts w:eastAsia="Arial"/>
    </w:rPr>
  </w:style>
  <w:style w:type="paragraph" w:customStyle="1" w:styleId="Tabletext">
    <w:name w:val="Tabletext"/>
    <w:basedOn w:val="a0"/>
  </w:style>
  <w:style w:type="paragraph" w:customStyle="1" w:styleId="Blockquote">
    <w:name w:val="Blockquote"/>
    <w:basedOn w:val="a0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styleId="ab">
    <w:name w:val="Document Map"/>
    <w:basedOn w:val="a0"/>
    <w:semiHidden/>
    <w:pPr>
      <w:shd w:val="clear" w:color="auto" w:fill="000080"/>
    </w:pPr>
  </w:style>
  <w:style w:type="character" w:styleId="ac">
    <w:name w:val="footnote reference"/>
    <w:semiHidden/>
    <w:rPr>
      <w:sz w:val="20"/>
      <w:szCs w:val="20"/>
      <w:vertAlign w:val="superscript"/>
    </w:rPr>
  </w:style>
  <w:style w:type="paragraph" w:styleId="ad">
    <w:name w:val="footnote text"/>
    <w:aliases w:val="FN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customStyle="1" w:styleId="42">
    <w:name w:val="目录 4"/>
    <w:aliases w:val="T4"/>
    <w:basedOn w:val="a0"/>
    <w:next w:val="a0"/>
    <w:autoRedefine/>
    <w:semiHidden/>
    <w:pPr>
      <w:ind w:left="600"/>
    </w:pPr>
    <w:rPr>
      <w:rFonts w:ascii="Times New Roman"/>
      <w:szCs w:val="21"/>
    </w:rPr>
  </w:style>
  <w:style w:type="paragraph" w:customStyle="1" w:styleId="52">
    <w:name w:val="目录 5"/>
    <w:aliases w:val="T5"/>
    <w:basedOn w:val="a0"/>
    <w:next w:val="a0"/>
    <w:autoRedefine/>
    <w:semiHidden/>
    <w:pPr>
      <w:ind w:left="800"/>
    </w:pPr>
    <w:rPr>
      <w:rFonts w:ascii="Times New Roman"/>
      <w:szCs w:val="21"/>
    </w:rPr>
  </w:style>
  <w:style w:type="paragraph" w:customStyle="1" w:styleId="60">
    <w:name w:val="目录 6"/>
    <w:aliases w:val="T6"/>
    <w:basedOn w:val="a0"/>
    <w:next w:val="a0"/>
    <w:autoRedefine/>
    <w:semiHidden/>
    <w:pPr>
      <w:ind w:left="1000"/>
    </w:pPr>
    <w:rPr>
      <w:rFonts w:ascii="Times New Roman"/>
      <w:szCs w:val="21"/>
    </w:rPr>
  </w:style>
  <w:style w:type="paragraph" w:customStyle="1" w:styleId="70">
    <w:name w:val="目录 7"/>
    <w:aliases w:val="T7"/>
    <w:basedOn w:val="a0"/>
    <w:next w:val="a0"/>
    <w:autoRedefine/>
    <w:semiHidden/>
    <w:pPr>
      <w:ind w:left="1200"/>
    </w:pPr>
    <w:rPr>
      <w:rFonts w:ascii="Times New Roman"/>
      <w:szCs w:val="21"/>
    </w:rPr>
  </w:style>
  <w:style w:type="paragraph" w:customStyle="1" w:styleId="80">
    <w:name w:val="目录 8"/>
    <w:aliases w:val="T8"/>
    <w:basedOn w:val="a0"/>
    <w:next w:val="a0"/>
    <w:autoRedefine/>
    <w:semiHidden/>
    <w:pPr>
      <w:ind w:left="1400"/>
    </w:pPr>
    <w:rPr>
      <w:rFonts w:ascii="Times New Roman"/>
      <w:szCs w:val="21"/>
    </w:rPr>
  </w:style>
  <w:style w:type="paragraph" w:customStyle="1" w:styleId="90">
    <w:name w:val="目录 9"/>
    <w:aliases w:val="T9"/>
    <w:basedOn w:val="a0"/>
    <w:next w:val="a0"/>
    <w:autoRedefine/>
    <w:semiHidden/>
    <w:pPr>
      <w:ind w:left="1600"/>
    </w:pPr>
    <w:rPr>
      <w:rFonts w:ascii="Times New Roman"/>
      <w:szCs w:val="21"/>
    </w:rPr>
  </w:style>
  <w:style w:type="paragraph" w:styleId="ae">
    <w:name w:val="Body Text Indent"/>
    <w:basedOn w:val="a0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</w:style>
  <w:style w:type="paragraph" w:customStyle="1" w:styleId="Bullet">
    <w:name w:val="Bullet"/>
    <w:basedOn w:val="a0"/>
    <w:pPr>
      <w:widowControl/>
      <w:numPr>
        <w:numId w:val="20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0"/>
    <w:next w:val="a1"/>
    <w:autoRedefine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character" w:styleId="af">
    <w:name w:val="Hyperlink"/>
    <w:semiHidden/>
    <w:rPr>
      <w:color w:val="0000FF"/>
      <w:u w:val="single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styleId="af0">
    <w:name w:val="annotation reference"/>
    <w:semiHidden/>
    <w:rPr>
      <w:sz w:val="21"/>
      <w:szCs w:val="21"/>
    </w:rPr>
  </w:style>
  <w:style w:type="paragraph" w:styleId="af1">
    <w:name w:val="annotation text"/>
    <w:basedOn w:val="a0"/>
    <w:semiHidden/>
  </w:style>
  <w:style w:type="paragraph" w:customStyle="1" w:styleId="TableRow">
    <w:name w:val="Table Row"/>
    <w:basedOn w:val="a0"/>
    <w:pPr>
      <w:spacing w:before="60" w:after="60"/>
    </w:pPr>
    <w:rPr>
      <w:b/>
    </w:rPr>
  </w:style>
  <w:style w:type="paragraph" w:customStyle="1" w:styleId="tablecoloumn">
    <w:name w:val="tablecoloumn"/>
    <w:basedOn w:val="a1"/>
    <w:pPr>
      <w:keepNext/>
      <w:ind w:left="72"/>
    </w:pPr>
    <w:rPr>
      <w:b/>
    </w:rPr>
  </w:style>
  <w:style w:type="paragraph" w:styleId="af2">
    <w:name w:val="caption"/>
    <w:basedOn w:val="a1"/>
    <w:next w:val="a0"/>
    <w:qFormat/>
    <w:rPr>
      <w:rFonts w:eastAsia="Arial" w:cs="Arial"/>
      <w:i/>
    </w:rPr>
  </w:style>
  <w:style w:type="paragraph" w:customStyle="1" w:styleId="Figure">
    <w:name w:val="Figure"/>
    <w:basedOn w:val="a0"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Figureedge">
    <w:name w:val="Figure edge"/>
    <w:basedOn w:val="a0"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character" w:customStyle="1" w:styleId="af3">
    <w:name w:val="已访问的超链接"/>
    <w:semiHidden/>
    <w:rPr>
      <w:color w:val="800080"/>
      <w:u w:val="single"/>
    </w:rPr>
  </w:style>
  <w:style w:type="paragraph" w:styleId="20">
    <w:name w:val="List Bullet 2"/>
    <w:basedOn w:val="a0"/>
    <w:autoRedefine/>
    <w:semiHidden/>
    <w:pPr>
      <w:widowControl/>
      <w:numPr>
        <w:numId w:val="11"/>
      </w:numPr>
      <w:tabs>
        <w:tab w:val="clear" w:pos="780"/>
        <w:tab w:val="num" w:pos="720"/>
      </w:tabs>
      <w:spacing w:before="60" w:after="60" w:line="240" w:lineRule="auto"/>
      <w:ind w:leftChars="0" w:left="72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30">
    <w:name w:val="List Bullet 3"/>
    <w:basedOn w:val="a0"/>
    <w:autoRedefine/>
    <w:semiHidden/>
    <w:pPr>
      <w:widowControl/>
      <w:numPr>
        <w:numId w:val="12"/>
      </w:numPr>
      <w:tabs>
        <w:tab w:val="clear" w:pos="1200"/>
        <w:tab w:val="num" w:pos="1080"/>
      </w:tabs>
      <w:spacing w:before="60" w:after="60" w:line="240" w:lineRule="auto"/>
      <w:ind w:leftChars="0" w:left="108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40">
    <w:name w:val="List Bullet 4"/>
    <w:basedOn w:val="a0"/>
    <w:autoRedefine/>
    <w:semiHidden/>
    <w:pPr>
      <w:widowControl/>
      <w:numPr>
        <w:numId w:val="13"/>
      </w:numPr>
      <w:tabs>
        <w:tab w:val="clear" w:pos="1620"/>
        <w:tab w:val="num" w:pos="1440"/>
      </w:tabs>
      <w:spacing w:before="60" w:after="60" w:line="240" w:lineRule="auto"/>
      <w:ind w:leftChars="0" w:left="144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50">
    <w:name w:val="List Bullet 5"/>
    <w:basedOn w:val="a0"/>
    <w:autoRedefine/>
    <w:semiHidden/>
    <w:pPr>
      <w:widowControl/>
      <w:numPr>
        <w:numId w:val="14"/>
      </w:numPr>
      <w:tabs>
        <w:tab w:val="clear" w:pos="2040"/>
        <w:tab w:val="num" w:pos="1800"/>
      </w:tabs>
      <w:spacing w:before="60" w:after="60" w:line="240" w:lineRule="auto"/>
      <w:ind w:leftChars="0" w:left="180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a">
    <w:name w:val="List Number"/>
    <w:basedOn w:val="a0"/>
    <w:semiHidden/>
    <w:pPr>
      <w:widowControl/>
      <w:numPr>
        <w:numId w:val="15"/>
      </w:numPr>
      <w:spacing w:before="60" w:after="60" w:line="240" w:lineRule="auto"/>
      <w:ind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2">
    <w:name w:val="List Number 2"/>
    <w:basedOn w:val="a0"/>
    <w:semiHidden/>
    <w:pPr>
      <w:widowControl/>
      <w:numPr>
        <w:numId w:val="16"/>
      </w:numPr>
      <w:tabs>
        <w:tab w:val="clear" w:pos="780"/>
        <w:tab w:val="num" w:pos="720"/>
      </w:tabs>
      <w:spacing w:before="60" w:after="60" w:line="240" w:lineRule="auto"/>
      <w:ind w:leftChars="0" w:left="72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3">
    <w:name w:val="List Number 3"/>
    <w:basedOn w:val="a0"/>
    <w:semiHidden/>
    <w:pPr>
      <w:widowControl/>
      <w:numPr>
        <w:numId w:val="17"/>
      </w:numPr>
      <w:tabs>
        <w:tab w:val="clear" w:pos="1200"/>
        <w:tab w:val="num" w:pos="1080"/>
      </w:tabs>
      <w:spacing w:before="60" w:after="60" w:line="240" w:lineRule="auto"/>
      <w:ind w:leftChars="0" w:left="108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4">
    <w:name w:val="List Number 4"/>
    <w:basedOn w:val="a0"/>
    <w:semiHidden/>
    <w:pPr>
      <w:widowControl/>
      <w:numPr>
        <w:numId w:val="18"/>
      </w:numPr>
      <w:tabs>
        <w:tab w:val="clear" w:pos="1620"/>
        <w:tab w:val="num" w:pos="1440"/>
      </w:tabs>
      <w:spacing w:before="60" w:after="60" w:line="240" w:lineRule="auto"/>
      <w:ind w:leftChars="0" w:left="144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5">
    <w:name w:val="List Number 5"/>
    <w:basedOn w:val="a0"/>
    <w:semiHidden/>
    <w:pPr>
      <w:widowControl/>
      <w:numPr>
        <w:numId w:val="19"/>
      </w:numPr>
      <w:tabs>
        <w:tab w:val="clear" w:pos="2040"/>
        <w:tab w:val="num" w:pos="1800"/>
      </w:tabs>
      <w:spacing w:before="60" w:after="60" w:line="240" w:lineRule="auto"/>
      <w:ind w:leftChars="0" w:left="1800" w:firstLineChars="0" w:firstLine="0"/>
    </w:pPr>
    <w:rPr>
      <w:rFonts w:ascii="Times New Roman" w:hAnsi="Times New Roman"/>
      <w:snapToGrid/>
      <w:sz w:val="22"/>
      <w:lang w:eastAsia="en-US"/>
    </w:rPr>
  </w:style>
  <w:style w:type="paragraph" w:customStyle="1" w:styleId="af4">
    <w:name w:val="附录"/>
    <w:basedOn w:val="a0"/>
    <w:rPr>
      <w:b/>
      <w:bCs/>
      <w:sz w:val="22"/>
    </w:rPr>
  </w:style>
  <w:style w:type="character" w:customStyle="1" w:styleId="CharChar">
    <w:name w:val="Char Char"/>
    <w:rPr>
      <w:rFonts w:ascii="Arial" w:eastAsia="宋体" w:hAnsi="Arial"/>
      <w:b/>
      <w:bCs/>
      <w:snapToGrid w:val="0"/>
      <w:sz w:val="36"/>
      <w:szCs w:val="36"/>
      <w:lang w:val="en-US" w:eastAsia="zh-CN" w:bidi="ar-SA"/>
    </w:rPr>
  </w:style>
  <w:style w:type="paragraph" w:styleId="af5">
    <w:name w:val="Balloon Text"/>
    <w:basedOn w:val="a0"/>
    <w:link w:val="af6"/>
    <w:uiPriority w:val="99"/>
    <w:semiHidden/>
    <w:unhideWhenUsed/>
    <w:rsid w:val="00DA6D7A"/>
    <w:pPr>
      <w:spacing w:line="240" w:lineRule="auto"/>
    </w:pPr>
    <w:rPr>
      <w:sz w:val="18"/>
      <w:szCs w:val="18"/>
    </w:rPr>
  </w:style>
  <w:style w:type="character" w:customStyle="1" w:styleId="af6">
    <w:name w:val="批注框文本 字符"/>
    <w:link w:val="af5"/>
    <w:uiPriority w:val="99"/>
    <w:semiHidden/>
    <w:rsid w:val="00DA6D7A"/>
    <w:rPr>
      <w:rFonts w:ascii="Arial" w:hAnsi="Arial"/>
      <w:snapToGrid w:val="0"/>
      <w:sz w:val="18"/>
      <w:szCs w:val="18"/>
    </w:rPr>
  </w:style>
  <w:style w:type="paragraph" w:styleId="af7">
    <w:name w:val="List Paragraph"/>
    <w:basedOn w:val="a0"/>
    <w:uiPriority w:val="34"/>
    <w:qFormat/>
    <w:rsid w:val="00E12F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84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39033;&#30446;\YDOSP\HD-CMMI3_libs\01Development%20Library\03ProjectManage\02PMC\YDOSP-PMC-301-0615-0621_&#21608;&#20363;&#20250;&#32426;&#35201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YDOSP-PMC-301-0615-0621_周例会纪要.dot</Template>
  <TotalTime>2</TotalTime>
  <Pages>3</Pages>
  <Words>148</Words>
  <Characters>846</Characters>
  <Application>Microsoft Office Word</Application>
  <DocSecurity>0</DocSecurity>
  <Lines>7</Lines>
  <Paragraphs>1</Paragraphs>
  <ScaleCrop>false</ScaleCrop>
  <Company>四川华迪信息技术有限公司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&lt;阶段名称&gt;</dc:title>
  <dc:subject>&lt;项目名称&gt;</dc:subject>
  <dc:creator>Vide Jin</dc:creator>
  <cp:keywords/>
  <dc:description/>
  <cp:lastModifiedBy>Vide Jin</cp:lastModifiedBy>
  <cp:revision>2</cp:revision>
  <dcterms:created xsi:type="dcterms:W3CDTF">2020-07-06T00:09:00Z</dcterms:created>
  <dcterms:modified xsi:type="dcterms:W3CDTF">2020-07-06T00:09:00Z</dcterms:modified>
</cp:coreProperties>
</file>