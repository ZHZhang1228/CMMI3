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 w14:paraId="1C3232A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7D4E1C00" w14:textId="77777777"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 w14:paraId="7B531C2B" w14:textId="77777777">
              <w:trPr>
                <w:trHeight w:val="248"/>
              </w:trPr>
              <w:tc>
                <w:tcPr>
                  <w:tcW w:w="1409" w:type="dxa"/>
                </w:tcPr>
                <w:p w14:paraId="389520BD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C15CC80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536AA311" w14:textId="77777777">
              <w:trPr>
                <w:trHeight w:val="341"/>
              </w:trPr>
              <w:tc>
                <w:tcPr>
                  <w:tcW w:w="1409" w:type="dxa"/>
                </w:tcPr>
                <w:p w14:paraId="3E6C9D60" w14:textId="77777777"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67DE3A2C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18764B47" w14:textId="77777777">
              <w:trPr>
                <w:trHeight w:val="262"/>
              </w:trPr>
              <w:tc>
                <w:tcPr>
                  <w:tcW w:w="1409" w:type="dxa"/>
                </w:tcPr>
                <w:p w14:paraId="3CFEB165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1E850F4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14:paraId="0D32A3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C3EF5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9C1584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3C7A7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3EF05E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3C1ECD3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A70A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575F5A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2F1CE98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18F815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11A68" w14:textId="45F6E13C" w:rsidR="00BF03FB" w:rsidRDefault="00391A82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HD-YDZX-</w:t>
            </w:r>
            <w:r>
              <w:rPr>
                <w:rFonts w:hint="eastAsia"/>
                <w:sz w:val="24"/>
              </w:rPr>
              <w:t>200001</w:t>
            </w:r>
          </w:p>
          <w:p w14:paraId="6D3EC5AB" w14:textId="77777777" w:rsidR="00AE1917" w:rsidRPr="00AE1917" w:rsidRDefault="00052A0E" w:rsidP="00AE1917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云</w:t>
            </w:r>
            <w:proofErr w:type="gramStart"/>
            <w:r>
              <w:rPr>
                <w:rFonts w:hint="eastAsia"/>
                <w:sz w:val="44"/>
              </w:rPr>
              <w:t>迪</w:t>
            </w:r>
            <w:proofErr w:type="gramEnd"/>
            <w:r w:rsidR="00AE1917">
              <w:rPr>
                <w:rFonts w:hint="eastAsia"/>
                <w:sz w:val="44"/>
              </w:rPr>
              <w:t>在线网络学习平台</w:t>
            </w:r>
          </w:p>
        </w:tc>
      </w:tr>
      <w:tr w:rsidR="002159CC" w14:paraId="7EB7CE4C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CCECC9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14:paraId="348ADFF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EBE17C3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DA26D4D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B481E88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8C80F1C" w14:textId="6080709E" w:rsidR="002159CC" w:rsidRPr="00E12F9A" w:rsidRDefault="002159CC">
            <w:pPr>
              <w:jc w:val="both"/>
              <w:rPr>
                <w:rFonts w:hAnsi="宋体"/>
                <w:b/>
                <w:bCs/>
                <w:szCs w:val="21"/>
              </w:rPr>
            </w:pPr>
            <w:r w:rsidRPr="00E12F9A">
              <w:rPr>
                <w:rFonts w:hAnsi="宋体"/>
                <w:b/>
                <w:bCs/>
                <w:szCs w:val="21"/>
              </w:rPr>
              <w:fldChar w:fldCharType="begin"/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DOCPROPERTY "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文档编号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"  \* MERGEFORMAT</w:instrText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/>
                <w:b/>
                <w:bCs/>
                <w:szCs w:val="21"/>
              </w:rPr>
              <w:fldChar w:fldCharType="separate"/>
            </w:r>
            <w:r w:rsidR="00080D9B" w:rsidRPr="00E12F9A">
              <w:rPr>
                <w:rFonts w:hAnsi="宋体" w:hint="eastAsia"/>
                <w:b/>
                <w:bCs/>
                <w:szCs w:val="21"/>
              </w:rPr>
              <w:t>文档属性名称</w:t>
            </w:r>
            <w:r w:rsidRPr="00E12F9A">
              <w:rPr>
                <w:rFonts w:hAnsi="宋体"/>
                <w:b/>
                <w:bCs/>
                <w:szCs w:val="21"/>
              </w:rPr>
              <w:fldChar w:fldCharType="end"/>
            </w:r>
            <w:r w:rsidRPr="00E12F9A">
              <w:rPr>
                <w:rFonts w:hAnsi="宋体" w:hint="eastAsia"/>
                <w:b/>
                <w:bCs/>
                <w:szCs w:val="21"/>
              </w:rPr>
              <w:t>：</w:t>
            </w:r>
          </w:p>
          <w:p w14:paraId="5DF89EDB" w14:textId="7B75EE65" w:rsidR="002159CC" w:rsidRDefault="00A01094" w:rsidP="00A01094">
            <w:pPr>
              <w:pStyle w:val="TableRow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&lt;YDOSP-PMC-</w:t>
            </w:r>
            <w:r w:rsidR="00BC5C65">
              <w:rPr>
                <w:rFonts w:ascii="宋体" w:hAnsi="宋体" w:cs="Arial" w:hint="eastAsia"/>
                <w:b w:val="0"/>
                <w:bCs/>
              </w:rPr>
              <w:t>30</w:t>
            </w:r>
            <w:r w:rsidR="00F2372F">
              <w:rPr>
                <w:rFonts w:ascii="宋体" w:hAnsi="宋体" w:cs="Arial" w:hint="eastAsia"/>
                <w:b w:val="0"/>
                <w:bCs/>
              </w:rPr>
              <w:t>5</w:t>
            </w:r>
            <w:r>
              <w:rPr>
                <w:rFonts w:ascii="宋体" w:hAnsi="宋体" w:cs="Arial"/>
                <w:b w:val="0"/>
                <w:bCs/>
              </w:rPr>
              <w:t>&gt;</w:t>
            </w:r>
          </w:p>
          <w:p w14:paraId="25F310CD" w14:textId="77777777"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8D848C2" w14:textId="77777777" w:rsidR="002159CC" w:rsidRDefault="00A01094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中北</w:t>
            </w:r>
            <w:r>
              <w:rPr>
                <w:rFonts w:cs="Arial" w:hint="eastAsia"/>
                <w:szCs w:val="21"/>
              </w:rPr>
              <w:t>5</w:t>
            </w:r>
            <w:r>
              <w:rPr>
                <w:rFonts w:cs="Arial" w:hint="eastAsia"/>
                <w:szCs w:val="21"/>
              </w:rPr>
              <w:t>组</w:t>
            </w:r>
          </w:p>
        </w:tc>
        <w:tc>
          <w:tcPr>
            <w:tcW w:w="7018" w:type="dxa"/>
          </w:tcPr>
          <w:p w14:paraId="1C6C34D6" w14:textId="77777777" w:rsidR="002159CC" w:rsidRDefault="002159CC">
            <w:pPr>
              <w:pStyle w:val="a5"/>
              <w:rPr>
                <w:sz w:val="10"/>
                <w:szCs w:val="48"/>
              </w:rPr>
            </w:pPr>
          </w:p>
          <w:p w14:paraId="7E33C10B" w14:textId="77777777"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2281B1E4" w14:textId="77777777" w:rsidR="00BF03FB" w:rsidRDefault="00BF03FB" w:rsidP="00F04F1D">
            <w:pPr>
              <w:pStyle w:val="a6"/>
              <w:jc w:val="left"/>
              <w:rPr>
                <w:bCs w:val="0"/>
                <w:sz w:val="24"/>
                <w:szCs w:val="28"/>
              </w:rPr>
            </w:pPr>
          </w:p>
          <w:p w14:paraId="64924B12" w14:textId="77777777" w:rsidR="002159CC" w:rsidRDefault="002159CC">
            <w:pPr>
              <w:jc w:val="center"/>
              <w:rPr>
                <w:sz w:val="28"/>
                <w:szCs w:val="28"/>
              </w:rPr>
            </w:pPr>
          </w:p>
          <w:p w14:paraId="5B56EA2C" w14:textId="77777777"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06284C2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17316">
              <w:rPr>
                <w:rFonts w:hAnsi="宋体" w:hint="eastAsia"/>
                <w:sz w:val="30"/>
                <w:szCs w:val="30"/>
              </w:rPr>
              <w:t>中北</w:t>
            </w:r>
            <w:r w:rsidR="00052A0E">
              <w:rPr>
                <w:rFonts w:hAnsi="宋体" w:hint="eastAsia"/>
                <w:sz w:val="30"/>
                <w:szCs w:val="30"/>
              </w:rPr>
              <w:t>5</w:t>
            </w:r>
            <w:r w:rsidR="00052A0E">
              <w:rPr>
                <w:rFonts w:hAnsi="宋体" w:hint="eastAsia"/>
                <w:sz w:val="30"/>
                <w:szCs w:val="30"/>
              </w:rPr>
              <w:t>组</w:t>
            </w:r>
          </w:p>
          <w:p w14:paraId="4E8BDA19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663ABFD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052A0E">
              <w:rPr>
                <w:rFonts w:hAnsi="宋体" w:hint="eastAsia"/>
                <w:sz w:val="30"/>
                <w:szCs w:val="30"/>
              </w:rPr>
              <w:t>靳睿晨</w:t>
            </w:r>
          </w:p>
          <w:p w14:paraId="76DE248B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32CE45A" w14:textId="33752681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052A0E">
              <w:rPr>
                <w:rFonts w:hAnsi="宋体" w:hint="eastAsia"/>
                <w:sz w:val="30"/>
                <w:szCs w:val="30"/>
              </w:rPr>
              <w:t>2020</w:t>
            </w:r>
            <w:r w:rsidR="008E1A15">
              <w:rPr>
                <w:rFonts w:hAnsi="宋体" w:hint="eastAsia"/>
                <w:sz w:val="30"/>
                <w:szCs w:val="30"/>
              </w:rPr>
              <w:t>07</w:t>
            </w:r>
            <w:r w:rsidR="00F2372F">
              <w:rPr>
                <w:rFonts w:hAnsi="宋体" w:hint="eastAsia"/>
                <w:sz w:val="30"/>
                <w:szCs w:val="30"/>
              </w:rPr>
              <w:t>24</w:t>
            </w:r>
          </w:p>
          <w:p w14:paraId="2C413447" w14:textId="77777777"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14:paraId="5C7F4AA1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B26818">
              <w:rPr>
                <w:rFonts w:hAnsi="宋体" w:hint="eastAsia"/>
                <w:color w:val="000000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A5EDD3B" w14:textId="77777777"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4459D2A3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4F2858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26F8EBAD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367613B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6ADEC1A5" w14:textId="77777777" w:rsidR="002159CC" w:rsidRDefault="002159CC">
            <w:pPr>
              <w:rPr>
                <w:rFonts w:cs="Arial"/>
              </w:rPr>
            </w:pPr>
          </w:p>
        </w:tc>
      </w:tr>
      <w:tr w:rsidR="002159CC" w14:paraId="6874A93B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C724772" w14:textId="77777777"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772BDAC5" w14:textId="33143B12" w:rsidR="002159CC" w:rsidRDefault="00080D9B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792295" wp14:editId="77EBFB4A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2B67" w14:textId="77777777"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68C6E8A1" w14:textId="77777777" w:rsidR="002159CC" w:rsidRDefault="002159CC">
      <w:pPr>
        <w:rPr>
          <w:rFonts w:hAnsi="宋体"/>
          <w:b/>
          <w:bCs/>
          <w:sz w:val="24"/>
        </w:rPr>
      </w:pPr>
    </w:p>
    <w:p w14:paraId="31D75D01" w14:textId="77777777" w:rsidR="002159CC" w:rsidRDefault="002159CC">
      <w:pPr>
        <w:rPr>
          <w:rFonts w:hAnsi="宋体"/>
          <w:b/>
          <w:bCs/>
          <w:sz w:val="24"/>
        </w:rPr>
      </w:pPr>
    </w:p>
    <w:p w14:paraId="2E17B426" w14:textId="77777777" w:rsidR="00DD3826" w:rsidRDefault="00DD3826">
      <w:pPr>
        <w:rPr>
          <w:rFonts w:hAnsi="宋体"/>
          <w:b/>
          <w:bCs/>
          <w:sz w:val="24"/>
        </w:rPr>
      </w:pPr>
    </w:p>
    <w:p w14:paraId="5E66E5E7" w14:textId="77777777"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14:paraId="78ECC0A3" w14:textId="77777777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C8EAF6D" w14:textId="77777777"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14:paraId="3AEB90B9" w14:textId="77777777" w:rsidTr="00C31042">
        <w:trPr>
          <w:jc w:val="center"/>
        </w:trPr>
        <w:tc>
          <w:tcPr>
            <w:tcW w:w="1420" w:type="dxa"/>
            <w:shd w:val="clear" w:color="auto" w:fill="B3B3B3"/>
          </w:tcPr>
          <w:p w14:paraId="2DA71777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14:paraId="7E3BF995" w14:textId="77777777"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5DE2C2A9" w14:textId="43207848" w:rsidR="005E2314" w:rsidRDefault="00052A0E" w:rsidP="00C31042">
            <w:r>
              <w:rPr>
                <w:rFonts w:hint="eastAsia"/>
              </w:rPr>
              <w:t>2020</w:t>
            </w:r>
            <w:r w:rsidR="008E1A15">
              <w:rPr>
                <w:rFonts w:hint="eastAsia"/>
              </w:rPr>
              <w:t>07</w:t>
            </w:r>
            <w:r w:rsidR="00391A82">
              <w:rPr>
                <w:rFonts w:hint="eastAsia"/>
              </w:rPr>
              <w:t>17</w:t>
            </w:r>
          </w:p>
        </w:tc>
        <w:tc>
          <w:tcPr>
            <w:tcW w:w="1420" w:type="dxa"/>
            <w:shd w:val="clear" w:color="auto" w:fill="B3B3B3"/>
          </w:tcPr>
          <w:p w14:paraId="5F52BF36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14:paraId="047E5117" w14:textId="77777777"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7CF983FE" w14:textId="0DC50D79" w:rsidR="005E2314" w:rsidRDefault="00052A0E" w:rsidP="00C31042">
            <w:r>
              <w:rPr>
                <w:rFonts w:hint="eastAsia"/>
              </w:rPr>
              <w:t>1</w:t>
            </w:r>
            <w:r w:rsidR="00E12F9A"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1421" w:type="dxa"/>
          </w:tcPr>
          <w:p w14:paraId="0B49A0A9" w14:textId="77777777"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14:paraId="22A530C3" w14:textId="77777777"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14:paraId="364C799D" w14:textId="77777777"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14:paraId="2EE24E88" w14:textId="77777777" w:rsidR="005E2314" w:rsidRDefault="00052A0E" w:rsidP="00C31042">
            <w:r>
              <w:rPr>
                <w:rFonts w:hint="eastAsia"/>
              </w:rPr>
              <w:t>线上</w:t>
            </w:r>
          </w:p>
        </w:tc>
      </w:tr>
      <w:tr w:rsidR="005E2314" w:rsidRPr="007C23DB" w14:paraId="1819351B" w14:textId="77777777" w:rsidTr="00C31042">
        <w:trPr>
          <w:jc w:val="center"/>
        </w:trPr>
        <w:tc>
          <w:tcPr>
            <w:tcW w:w="8522" w:type="dxa"/>
            <w:gridSpan w:val="6"/>
          </w:tcPr>
          <w:p w14:paraId="7A1BD076" w14:textId="048A4009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E12F9A">
              <w:rPr>
                <w:rFonts w:hint="eastAsia"/>
                <w:b/>
                <w:sz w:val="28"/>
                <w:szCs w:val="28"/>
              </w:rPr>
              <w:t>Y</w:t>
            </w:r>
            <w:r w:rsidR="00E12F9A">
              <w:rPr>
                <w:b/>
                <w:sz w:val="28"/>
                <w:szCs w:val="28"/>
              </w:rPr>
              <w:t>DOSP</w:t>
            </w:r>
            <w:r w:rsidR="00391A82">
              <w:rPr>
                <w:rFonts w:hint="eastAsia"/>
                <w:b/>
                <w:sz w:val="28"/>
                <w:szCs w:val="28"/>
              </w:rPr>
              <w:t>构建阶段第</w:t>
            </w:r>
            <w:r w:rsidR="00F2372F">
              <w:rPr>
                <w:rFonts w:hint="eastAsia"/>
                <w:b/>
                <w:sz w:val="28"/>
                <w:szCs w:val="28"/>
              </w:rPr>
              <w:t>二</w:t>
            </w:r>
            <w:r w:rsidR="00391A82">
              <w:rPr>
                <w:rFonts w:hint="eastAsia"/>
                <w:b/>
                <w:sz w:val="28"/>
                <w:szCs w:val="28"/>
              </w:rPr>
              <w:t>周</w:t>
            </w:r>
            <w:r w:rsidR="00F2372F">
              <w:rPr>
                <w:rFonts w:hint="eastAsia"/>
                <w:b/>
                <w:sz w:val="28"/>
                <w:szCs w:val="28"/>
              </w:rPr>
              <w:t>单元测试</w:t>
            </w:r>
            <w:r w:rsidR="00391A82">
              <w:rPr>
                <w:rFonts w:hint="eastAsia"/>
                <w:b/>
                <w:sz w:val="28"/>
                <w:szCs w:val="28"/>
              </w:rPr>
              <w:t>总结</w:t>
            </w:r>
            <w:r w:rsidR="00391A82" w:rsidRPr="005E231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E2314" w:rsidRPr="007C23DB" w14:paraId="176993DA" w14:textId="77777777" w:rsidTr="00C31042">
        <w:trPr>
          <w:jc w:val="center"/>
        </w:trPr>
        <w:tc>
          <w:tcPr>
            <w:tcW w:w="8522" w:type="dxa"/>
            <w:gridSpan w:val="6"/>
          </w:tcPr>
          <w:p w14:paraId="1A171890" w14:textId="77777777"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052A0E">
              <w:rPr>
                <w:rFonts w:hint="eastAsia"/>
                <w:b/>
                <w:sz w:val="28"/>
                <w:szCs w:val="28"/>
              </w:rPr>
              <w:t>靳睿晨</w:t>
            </w:r>
          </w:p>
          <w:p w14:paraId="0316184B" w14:textId="77777777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052A0E">
              <w:rPr>
                <w:rFonts w:hint="eastAsia"/>
                <w:b/>
                <w:sz w:val="28"/>
                <w:szCs w:val="28"/>
              </w:rPr>
              <w:t>薛博文、</w:t>
            </w:r>
            <w:proofErr w:type="gramStart"/>
            <w:r w:rsidR="00052A0E">
              <w:rPr>
                <w:rFonts w:hint="eastAsia"/>
                <w:b/>
                <w:sz w:val="28"/>
                <w:szCs w:val="28"/>
              </w:rPr>
              <w:t>樊帜</w:t>
            </w:r>
            <w:proofErr w:type="gramEnd"/>
            <w:r w:rsidR="00052A0E">
              <w:rPr>
                <w:rFonts w:hint="eastAsia"/>
                <w:b/>
                <w:sz w:val="28"/>
                <w:szCs w:val="28"/>
              </w:rPr>
              <w:t>伟、张振华、郝欣哲</w:t>
            </w:r>
          </w:p>
          <w:p w14:paraId="01AEAFC5" w14:textId="77777777" w:rsidR="005E2314" w:rsidRDefault="005E2314" w:rsidP="00C31042">
            <w:pPr>
              <w:rPr>
                <w:b/>
              </w:rPr>
            </w:pPr>
          </w:p>
          <w:p w14:paraId="2599C6BA" w14:textId="77777777"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14:paraId="5F3B82B3" w14:textId="77777777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14:paraId="4859CC90" w14:textId="77777777" w:rsidR="00052A0E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2D1182D9" w14:textId="77777777" w:rsidR="00F2372F" w:rsidRDefault="00F2372F" w:rsidP="00F2372F">
            <w:pPr>
              <w:rPr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 xml:space="preserve">1. </w:t>
            </w:r>
            <w:r w:rsidRPr="00F2372F">
              <w:rPr>
                <w:rFonts w:hint="eastAsia"/>
                <w:sz w:val="28"/>
                <w:szCs w:val="28"/>
              </w:rPr>
              <w:t>老师了解学生掌握多少。</w:t>
            </w:r>
          </w:p>
          <w:p w14:paraId="77CAF68D" w14:textId="77777777" w:rsidR="00F2372F" w:rsidRDefault="00F2372F" w:rsidP="00F2372F">
            <w:pPr>
              <w:rPr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 xml:space="preserve">2. </w:t>
            </w:r>
            <w:r w:rsidRPr="00F2372F">
              <w:rPr>
                <w:rFonts w:hint="eastAsia"/>
                <w:sz w:val="28"/>
                <w:szCs w:val="28"/>
              </w:rPr>
              <w:t>一个小组一位同学演示自己的项目。</w:t>
            </w:r>
          </w:p>
          <w:p w14:paraId="06BF2CED" w14:textId="02079425" w:rsidR="00F2372F" w:rsidRPr="00F2372F" w:rsidRDefault="00F2372F" w:rsidP="00F2372F">
            <w:pPr>
              <w:rPr>
                <w:rFonts w:hint="eastAsia"/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 xml:space="preserve">3. </w:t>
            </w:r>
            <w:r w:rsidRPr="00F2372F">
              <w:rPr>
                <w:rFonts w:hint="eastAsia"/>
                <w:sz w:val="28"/>
                <w:szCs w:val="28"/>
              </w:rPr>
              <w:t>评分：</w:t>
            </w:r>
          </w:p>
          <w:p w14:paraId="6F2B27BB" w14:textId="40617862" w:rsidR="00F2372F" w:rsidRPr="00F2372F" w:rsidRDefault="00F2372F" w:rsidP="00F2372F">
            <w:pPr>
              <w:rPr>
                <w:rFonts w:hint="eastAsia"/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ab/>
              <w:t xml:space="preserve">a. </w:t>
            </w:r>
            <w:r w:rsidRPr="00F2372F">
              <w:rPr>
                <w:rFonts w:hint="eastAsia"/>
                <w:sz w:val="28"/>
                <w:szCs w:val="28"/>
              </w:rPr>
              <w:t>老师评分</w:t>
            </w:r>
          </w:p>
          <w:p w14:paraId="65A03481" w14:textId="3BB8A322" w:rsidR="00F2372F" w:rsidRPr="00F2372F" w:rsidRDefault="00F2372F" w:rsidP="00F2372F">
            <w:pPr>
              <w:rPr>
                <w:rFonts w:hint="eastAsia"/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ab/>
              <w:t xml:space="preserve">b. </w:t>
            </w:r>
            <w:r w:rsidRPr="00F2372F">
              <w:rPr>
                <w:rFonts w:hint="eastAsia"/>
                <w:sz w:val="28"/>
                <w:szCs w:val="28"/>
              </w:rPr>
              <w:t>同学互评（最高</w:t>
            </w:r>
            <w:r w:rsidRPr="00F2372F">
              <w:rPr>
                <w:rFonts w:hint="eastAsia"/>
                <w:sz w:val="28"/>
                <w:szCs w:val="28"/>
              </w:rPr>
              <w:t>10</w:t>
            </w:r>
            <w:r w:rsidRPr="00F2372F">
              <w:rPr>
                <w:rFonts w:hint="eastAsia"/>
                <w:sz w:val="28"/>
                <w:szCs w:val="28"/>
              </w:rPr>
              <w:t>分，最低</w:t>
            </w:r>
            <w:r w:rsidRPr="00F2372F">
              <w:rPr>
                <w:rFonts w:hint="eastAsia"/>
                <w:sz w:val="28"/>
                <w:szCs w:val="28"/>
              </w:rPr>
              <w:t>0</w:t>
            </w:r>
            <w:r w:rsidRPr="00F2372F">
              <w:rPr>
                <w:rFonts w:hint="eastAsia"/>
                <w:sz w:val="28"/>
                <w:szCs w:val="28"/>
              </w:rPr>
              <w:t>分），汇报给小组组长，组长给老师发平均分。</w:t>
            </w:r>
          </w:p>
          <w:p w14:paraId="4E0B3791" w14:textId="35572944" w:rsidR="00F2372F" w:rsidRPr="00F2372F" w:rsidRDefault="00F2372F" w:rsidP="00F2372F">
            <w:pPr>
              <w:rPr>
                <w:rFonts w:hint="eastAsia"/>
                <w:sz w:val="28"/>
                <w:szCs w:val="28"/>
              </w:rPr>
            </w:pPr>
            <w:r w:rsidRPr="00F2372F">
              <w:rPr>
                <w:rFonts w:hint="eastAsia"/>
                <w:sz w:val="28"/>
                <w:szCs w:val="28"/>
              </w:rPr>
              <w:tab/>
              <w:t xml:space="preserve">c. </w:t>
            </w:r>
            <w:r w:rsidRPr="00F2372F">
              <w:rPr>
                <w:rFonts w:hint="eastAsia"/>
                <w:sz w:val="28"/>
                <w:szCs w:val="28"/>
              </w:rPr>
              <w:t>其他同学的分数，组长将小组每人的项目发到组群，老师会下载下进行审评。</w:t>
            </w:r>
          </w:p>
          <w:p w14:paraId="2A88DA79" w14:textId="77777777" w:rsidR="007B00E3" w:rsidRDefault="007B00E3" w:rsidP="007B00E3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相关问题</w:t>
            </w:r>
          </w:p>
          <w:p w14:paraId="61CF0D3B" w14:textId="319C8647" w:rsidR="007B00E3" w:rsidRPr="00052A0E" w:rsidRDefault="00F2372F" w:rsidP="00F2372F">
            <w:pPr>
              <w:ind w:firstLineChars="100" w:firstLine="28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布局方面、</w:t>
            </w:r>
            <w:r w:rsidRPr="00F2372F">
              <w:rPr>
                <w:rFonts w:hint="eastAsia"/>
                <w:sz w:val="28"/>
                <w:szCs w:val="28"/>
              </w:rPr>
              <w:t>集合方面的问题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F2372F">
              <w:rPr>
                <w:rFonts w:hint="eastAsia"/>
                <w:sz w:val="28"/>
                <w:szCs w:val="28"/>
              </w:rPr>
              <w:t>map</w:t>
            </w:r>
            <w:r w:rsidRPr="00F2372F">
              <w:rPr>
                <w:rFonts w:hint="eastAsia"/>
                <w:sz w:val="28"/>
                <w:szCs w:val="28"/>
              </w:rPr>
              <w:t>方面的问题</w:t>
            </w:r>
          </w:p>
        </w:tc>
      </w:tr>
    </w:tbl>
    <w:p w14:paraId="0911E6F2" w14:textId="77777777"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14:paraId="0ED58432" w14:textId="77777777" w:rsidR="002159CC" w:rsidRDefault="002159CC" w:rsidP="005E2314">
      <w:pPr>
        <w:pStyle w:val="af4"/>
        <w:rPr>
          <w:sz w:val="30"/>
        </w:rPr>
      </w:pPr>
    </w:p>
    <w:p w14:paraId="303D2112" w14:textId="77777777"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14:paraId="3D655F34" w14:textId="77777777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2A7E2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D35F34F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79C3FB6E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6E91B41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66B64CB0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A8EBA7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14:paraId="4275BAC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021957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C931B6F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 w14:paraId="629062D7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582CB32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E1282C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CEED62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371DE7AF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8BD0B1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3D1F310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 w14:paraId="686681B4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系统分析师</w:t>
            </w:r>
          </w:p>
        </w:tc>
        <w:tc>
          <w:tcPr>
            <w:tcW w:w="2457" w:type="dxa"/>
            <w:vAlign w:val="center"/>
          </w:tcPr>
          <w:p w14:paraId="3F8ACEE0" w14:textId="77777777" w:rsidR="005D6903" w:rsidRDefault="00052A0E" w:rsidP="005648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B2F4436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58A77A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13FD7E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4E01DD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8AA343A" w14:textId="77777777" w:rsidR="005D6903" w:rsidRDefault="00052A0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0" w:type="dxa"/>
            <w:vAlign w:val="center"/>
          </w:tcPr>
          <w:p w14:paraId="34A29712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架构师</w:t>
            </w:r>
            <w:proofErr w:type="gramEnd"/>
          </w:p>
        </w:tc>
        <w:tc>
          <w:tcPr>
            <w:tcW w:w="2457" w:type="dxa"/>
            <w:vAlign w:val="center"/>
          </w:tcPr>
          <w:p w14:paraId="5C8A6D12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873C15" w14:textId="77777777" w:rsidR="005D6903" w:rsidRDefault="00052A0E" w:rsidP="002D00B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樊帜</w:t>
            </w:r>
            <w:proofErr w:type="gramEnd"/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18C4B9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6D0544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4AABF0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10B2C2B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 w14:paraId="34E407F6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2B1229AB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72D55747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2324B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32081BE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13D99A3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333BA907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 w14:paraId="12D04ED5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测试员</w:t>
            </w:r>
          </w:p>
        </w:tc>
        <w:tc>
          <w:tcPr>
            <w:tcW w:w="2457" w:type="dxa"/>
            <w:vAlign w:val="center"/>
          </w:tcPr>
          <w:p w14:paraId="5C6D05D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D8559F0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D82C18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4EC692B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1E1484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05D22A" w14:textId="77777777" w:rsidR="005D6903" w:rsidRDefault="005D6903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5C674E" w14:textId="77777777"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FF3F134" w14:textId="77777777" w:rsidR="005D6903" w:rsidRDefault="005D6903" w:rsidP="00564840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C7937E0" w14:textId="77777777" w:rsidR="005D6903" w:rsidRDefault="005D6903" w:rsidP="002D00B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1615A00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23346A" w14:paraId="6CF59C4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7FCE1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EAD219F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EFC175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2DD602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1BF5A7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D8574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22608520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8B07A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216EECC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4D3BD9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1DD7A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E7BEB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8B8B0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AF4E57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DFD558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05087E1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1D917A3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06C8A4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F028DC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050099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6C5E6A2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13F80B" w14:textId="77777777" w:rsidR="00B369D0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91FBAD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4F222B" w14:textId="77777777"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3DEAC9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8F8542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F7E023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23346A" w14:paraId="15E76281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D1BD596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2FDDDB8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D3C4DA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D7C81B9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C895F8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23EA7B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D95977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BA9F0A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5A743AF7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8070AFE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13D9662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BED47E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EAA3AA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347697A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DFDB1D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2CE5B43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33E685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C34747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65DECA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20D42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38A91C6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A3EAAF" w14:textId="77777777" w:rsidR="00B369D0" w:rsidRDefault="00B369D0">
            <w:pPr>
              <w:jc w:val="center"/>
              <w:rPr>
                <w:sz w:val="24"/>
              </w:rPr>
            </w:pPr>
          </w:p>
          <w:p w14:paraId="5F6F0454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105F2AB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C3B5008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7A0871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6A2A01C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E50978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B369D0" w14:paraId="4D0F2984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AB2A2A2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216022F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5E9D0A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5BB6BEB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227BD57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997511A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5D6903" w14:paraId="152C6189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879FA" w14:textId="77777777" w:rsidR="005D6903" w:rsidRDefault="005D6903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 w14:paraId="77A62B54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85F5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296DE2E5" w14:textId="77777777" w:rsidR="005D6903" w:rsidRDefault="005D6903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CD921F0" w14:textId="77777777" w:rsidR="002159CC" w:rsidRDefault="002159CC">
      <w:pPr>
        <w:pStyle w:val="af4"/>
        <w:jc w:val="center"/>
        <w:rPr>
          <w:sz w:val="30"/>
        </w:rPr>
      </w:pPr>
    </w:p>
    <w:p w14:paraId="70F7C7BB" w14:textId="77777777" w:rsidR="002159CC" w:rsidRDefault="002159CC">
      <w:pPr>
        <w:pStyle w:val="af4"/>
      </w:pPr>
    </w:p>
    <w:p w14:paraId="6CB63F13" w14:textId="77777777"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15C8" w14:textId="77777777" w:rsidR="00926AF7" w:rsidRDefault="00926AF7">
      <w:r>
        <w:separator/>
      </w:r>
    </w:p>
  </w:endnote>
  <w:endnote w:type="continuationSeparator" w:id="0">
    <w:p w14:paraId="78F1CA22" w14:textId="77777777" w:rsidR="00926AF7" w:rsidRDefault="0092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2258F" w14:textId="77777777" w:rsidR="00926AF7" w:rsidRDefault="00926AF7">
      <w:r>
        <w:separator/>
      </w:r>
    </w:p>
  </w:footnote>
  <w:footnote w:type="continuationSeparator" w:id="0">
    <w:p w14:paraId="7B9BFA6F" w14:textId="77777777" w:rsidR="00926AF7" w:rsidRDefault="0092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B4B5" w14:textId="77777777" w:rsidR="006A6502" w:rsidRDefault="006A6502" w:rsidP="006A6502">
    <w:pPr>
      <w:pStyle w:val="a8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0A3B29B2"/>
    <w:multiLevelType w:val="hybridMultilevel"/>
    <w:tmpl w:val="F064D982"/>
    <w:lvl w:ilvl="0" w:tplc="C67C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9C0673D"/>
    <w:multiLevelType w:val="hybridMultilevel"/>
    <w:tmpl w:val="364C932C"/>
    <w:lvl w:ilvl="0" w:tplc="C5FE18B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13296E"/>
    <w:multiLevelType w:val="hybridMultilevel"/>
    <w:tmpl w:val="DCCE740A"/>
    <w:lvl w:ilvl="0" w:tplc="B32AC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A55A03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1949BCE">
      <w:start w:val="1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16"/>
  </w:num>
  <w:num w:numId="23">
    <w:abstractNumId w:val="11"/>
  </w:num>
  <w:num w:numId="24">
    <w:abstractNumId w:val="19"/>
  </w:num>
  <w:num w:numId="25">
    <w:abstractNumId w:val="20"/>
  </w:num>
  <w:num w:numId="26">
    <w:abstractNumId w:val="14"/>
  </w:num>
  <w:num w:numId="27">
    <w:abstractNumId w:val="18"/>
  </w:num>
  <w:num w:numId="28">
    <w:abstractNumId w:val="17"/>
  </w:num>
  <w:num w:numId="29">
    <w:abstractNumId w:val="2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B"/>
    <w:rsid w:val="00000171"/>
    <w:rsid w:val="00001DC3"/>
    <w:rsid w:val="000415C9"/>
    <w:rsid w:val="00052A0E"/>
    <w:rsid w:val="00080D9B"/>
    <w:rsid w:val="000A7960"/>
    <w:rsid w:val="000F39E7"/>
    <w:rsid w:val="001524B7"/>
    <w:rsid w:val="00157C3A"/>
    <w:rsid w:val="00181990"/>
    <w:rsid w:val="00195799"/>
    <w:rsid w:val="001D0FB9"/>
    <w:rsid w:val="002159CC"/>
    <w:rsid w:val="0023346A"/>
    <w:rsid w:val="00247F97"/>
    <w:rsid w:val="00257D5E"/>
    <w:rsid w:val="002A1152"/>
    <w:rsid w:val="002A1DAE"/>
    <w:rsid w:val="002B19FC"/>
    <w:rsid w:val="002B548B"/>
    <w:rsid w:val="002D00B0"/>
    <w:rsid w:val="002D1384"/>
    <w:rsid w:val="002E2A4A"/>
    <w:rsid w:val="002E479F"/>
    <w:rsid w:val="00391A82"/>
    <w:rsid w:val="003B0612"/>
    <w:rsid w:val="003B06C3"/>
    <w:rsid w:val="003B47A3"/>
    <w:rsid w:val="003D6A9F"/>
    <w:rsid w:val="004007D2"/>
    <w:rsid w:val="004019D4"/>
    <w:rsid w:val="00402627"/>
    <w:rsid w:val="00404D2D"/>
    <w:rsid w:val="00411410"/>
    <w:rsid w:val="00431F08"/>
    <w:rsid w:val="0048263D"/>
    <w:rsid w:val="005528CF"/>
    <w:rsid w:val="00564840"/>
    <w:rsid w:val="00567001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B00E3"/>
    <w:rsid w:val="007C48A9"/>
    <w:rsid w:val="0080432E"/>
    <w:rsid w:val="00821768"/>
    <w:rsid w:val="008658FE"/>
    <w:rsid w:val="00893BF0"/>
    <w:rsid w:val="008E1A15"/>
    <w:rsid w:val="0091263D"/>
    <w:rsid w:val="00912CA8"/>
    <w:rsid w:val="00917316"/>
    <w:rsid w:val="00926AF7"/>
    <w:rsid w:val="00943B39"/>
    <w:rsid w:val="00953E4F"/>
    <w:rsid w:val="00997524"/>
    <w:rsid w:val="009E3AF7"/>
    <w:rsid w:val="009E3CC9"/>
    <w:rsid w:val="00A01094"/>
    <w:rsid w:val="00A1757B"/>
    <w:rsid w:val="00A473B0"/>
    <w:rsid w:val="00A5056F"/>
    <w:rsid w:val="00AD11E4"/>
    <w:rsid w:val="00AD79F2"/>
    <w:rsid w:val="00AE1917"/>
    <w:rsid w:val="00AF751C"/>
    <w:rsid w:val="00B10BDE"/>
    <w:rsid w:val="00B26818"/>
    <w:rsid w:val="00B36351"/>
    <w:rsid w:val="00B369D0"/>
    <w:rsid w:val="00B4353A"/>
    <w:rsid w:val="00B92363"/>
    <w:rsid w:val="00B93439"/>
    <w:rsid w:val="00B97623"/>
    <w:rsid w:val="00BC5C65"/>
    <w:rsid w:val="00BF03FB"/>
    <w:rsid w:val="00C31042"/>
    <w:rsid w:val="00C376A8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12F9A"/>
    <w:rsid w:val="00E246D3"/>
    <w:rsid w:val="00E370D5"/>
    <w:rsid w:val="00E57093"/>
    <w:rsid w:val="00E7176A"/>
    <w:rsid w:val="00EA554D"/>
    <w:rsid w:val="00F04F1D"/>
    <w:rsid w:val="00F2372F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76B38"/>
  <w15:chartTrackingRefBased/>
  <w15:docId w15:val="{47C7EF4E-0047-4DE2-B447-7003665D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  <w:style w:type="paragraph" w:styleId="af7">
    <w:name w:val="List Paragraph"/>
    <w:basedOn w:val="a0"/>
    <w:uiPriority w:val="34"/>
    <w:qFormat/>
    <w:rsid w:val="00E12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9033;&#30446;\YDOSP\HD-CMMI3_libs\02Controlled%20library\03Project%20Manage\02PMC\&#21608;&#20363;&#20250;&#32426;&#35201;\YDOSP-PMC-301-0615-0621_&#21608;&#20363;&#20250;&#32426;&#3520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YDOSP-PMC-301-0615-0621_周例会纪要.dot</Template>
  <TotalTime>3</TotalTime>
  <Pages>3</Pages>
  <Words>142</Words>
  <Characters>816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Vide Jin</dc:creator>
  <cp:keywords/>
  <dc:description/>
  <cp:lastModifiedBy>Vide Jin</cp:lastModifiedBy>
  <cp:revision>3</cp:revision>
  <dcterms:created xsi:type="dcterms:W3CDTF">2020-07-26T12:05:00Z</dcterms:created>
  <dcterms:modified xsi:type="dcterms:W3CDTF">2020-07-26T12:08:00Z</dcterms:modified>
</cp:coreProperties>
</file>